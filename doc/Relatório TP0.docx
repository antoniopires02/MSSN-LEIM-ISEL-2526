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DC121" w14:textId="4D3A8AB0" w:rsidR="576062CF" w:rsidRDefault="00C77305" w:rsidP="00FD478C">
      <w:r>
        <w:rPr>
          <w:noProof/>
        </w:rPr>
        <w:drawing>
          <wp:anchor distT="0" distB="0" distL="114300" distR="114300" simplePos="0" relativeHeight="251657216" behindDoc="1" locked="0" layoutInCell="1" allowOverlap="1" wp14:anchorId="188C31A1" wp14:editId="71673946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2584450" cy="1208096"/>
            <wp:effectExtent l="0" t="0" r="0" b="0"/>
            <wp:wrapNone/>
            <wp:docPr id="2069773239" name="Picture 2" descr="Serviço de Comunicação e Imagem | Instituto Superior de Engenharia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rviço de Comunicação e Imagem | Instituto Superior de Engenharia de Lisbo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20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D716FD" w14:textId="65BAE044" w:rsidR="576062CF" w:rsidRDefault="576062CF" w:rsidP="00FD478C"/>
    <w:p w14:paraId="6C998F18" w14:textId="77777777" w:rsidR="576062CF" w:rsidRDefault="576062CF" w:rsidP="00FD478C"/>
    <w:p w14:paraId="5A138BD8" w14:textId="77777777" w:rsidR="576062CF" w:rsidRDefault="576062CF" w:rsidP="00FD478C"/>
    <w:p w14:paraId="3AE8CEB0" w14:textId="3E7C3844" w:rsidR="576062CF" w:rsidRPr="00C77305" w:rsidRDefault="00C77305" w:rsidP="00FD478C">
      <w:pPr>
        <w:pStyle w:val="Ttulo"/>
        <w:rPr>
          <w:lang w:val="pt-PT"/>
        </w:rPr>
      </w:pPr>
      <w:r w:rsidRPr="00C77305">
        <w:rPr>
          <w:lang w:val="pt-PT"/>
        </w:rPr>
        <w:t>Relatório TP0 – Trabalho de Pesquisa</w:t>
      </w:r>
      <w:r w:rsidR="576062CF" w:rsidRPr="00C77305">
        <w:rPr>
          <w:lang w:val="pt-PT"/>
        </w:rPr>
        <w:t xml:space="preserve"> </w:t>
      </w:r>
    </w:p>
    <w:p w14:paraId="104DFB06" w14:textId="7851A1B6" w:rsidR="576062CF" w:rsidRPr="00C77305" w:rsidRDefault="00FD478C" w:rsidP="00FD478C">
      <w:pPr>
        <w:pStyle w:val="Subttulo"/>
        <w:rPr>
          <w:lang w:val="pt-PT"/>
        </w:rPr>
      </w:pPr>
      <w:r w:rsidRPr="00C77305">
        <w:rPr>
          <w:lang w:val="pt-PT"/>
        </w:rPr>
        <w:t xml:space="preserve"> </w:t>
      </w:r>
    </w:p>
    <w:p w14:paraId="1AA3DACA" w14:textId="4074A0B0" w:rsidR="00FD478C" w:rsidRPr="00C77305" w:rsidRDefault="00C77305" w:rsidP="00FD478C">
      <w:pPr>
        <w:pStyle w:val="Subttulo"/>
        <w:rPr>
          <w:lang w:val="pt-PT"/>
        </w:rPr>
      </w:pPr>
      <w:r w:rsidRPr="00C77305">
        <w:rPr>
          <w:lang w:val="pt-PT"/>
        </w:rPr>
        <w:t>Aluno: António Pires</w:t>
      </w:r>
      <w:r>
        <w:rPr>
          <w:lang w:val="pt-PT"/>
        </w:rPr>
        <w:t xml:space="preserve"> - 49719</w:t>
      </w:r>
      <w:r w:rsidR="00FD478C" w:rsidRPr="00C77305">
        <w:rPr>
          <w:lang w:val="pt-PT"/>
        </w:rPr>
        <w:t xml:space="preserve"> </w:t>
      </w:r>
    </w:p>
    <w:p w14:paraId="715CD6D5" w14:textId="77777777" w:rsidR="00C77305" w:rsidRPr="00C77305" w:rsidRDefault="00C77305" w:rsidP="00FD478C">
      <w:pPr>
        <w:pStyle w:val="Subttulo"/>
        <w:rPr>
          <w:lang w:val="pt-PT"/>
        </w:rPr>
      </w:pPr>
      <w:r w:rsidRPr="00C77305">
        <w:rPr>
          <w:lang w:val="pt-PT"/>
        </w:rPr>
        <w:t>Instituto Superior de Engenharia de Lisboa</w:t>
      </w:r>
    </w:p>
    <w:p w14:paraId="33540CDC" w14:textId="307F6316" w:rsidR="00C77305" w:rsidRDefault="00C77305" w:rsidP="00C77305">
      <w:pPr>
        <w:pStyle w:val="Subttulo"/>
        <w:rPr>
          <w:lang w:val="pt-PT"/>
        </w:rPr>
      </w:pPr>
      <w:r>
        <w:rPr>
          <w:lang w:val="pt-PT"/>
        </w:rPr>
        <w:t>Licenciatura em Engenharia Informática e Multimédia 2526SI</w:t>
      </w:r>
    </w:p>
    <w:p w14:paraId="6FFBC448" w14:textId="1CE1B4D5" w:rsidR="00C77305" w:rsidRPr="00C77305" w:rsidRDefault="00C77305" w:rsidP="003E3F4C">
      <w:pPr>
        <w:jc w:val="center"/>
        <w:rPr>
          <w:lang w:val="pt-PT"/>
        </w:rPr>
      </w:pPr>
      <w:r>
        <w:rPr>
          <w:lang w:val="pt-PT"/>
        </w:rPr>
        <w:t>Modelação e Simulação de Sistemas Naturais</w:t>
      </w:r>
      <w:r w:rsidR="003E3F4C">
        <w:rPr>
          <w:lang w:val="pt-PT"/>
        </w:rPr>
        <w:t xml:space="preserve"> - </w:t>
      </w:r>
      <w:r>
        <w:rPr>
          <w:lang w:val="pt-PT"/>
        </w:rPr>
        <w:t>T34D</w:t>
      </w:r>
    </w:p>
    <w:p w14:paraId="32D24F27" w14:textId="10C84527" w:rsidR="717E282B" w:rsidRDefault="00C77305" w:rsidP="00C77305">
      <w:pPr>
        <w:pStyle w:val="Subttulo"/>
        <w:rPr>
          <w:lang w:val="pt-PT"/>
        </w:rPr>
      </w:pPr>
      <w:r w:rsidRPr="00C77305">
        <w:rPr>
          <w:lang w:val="pt-PT"/>
        </w:rPr>
        <w:t>Docente:</w:t>
      </w:r>
      <w:r w:rsidR="00FD478C" w:rsidRPr="00C77305">
        <w:rPr>
          <w:lang w:val="pt-PT"/>
        </w:rPr>
        <w:t xml:space="preserve"> </w:t>
      </w:r>
      <w:r w:rsidRPr="00C77305">
        <w:rPr>
          <w:lang w:val="pt-PT"/>
        </w:rPr>
        <w:t>Prof. Gonçalo Valadão</w:t>
      </w:r>
      <w:r w:rsidR="00FD478C" w:rsidRPr="00C77305">
        <w:rPr>
          <w:lang w:val="pt-PT"/>
        </w:rPr>
        <w:t xml:space="preserve"> </w:t>
      </w:r>
    </w:p>
    <w:p w14:paraId="1E266AB9" w14:textId="75C7F860" w:rsidR="00F33E96" w:rsidRPr="00F33E96" w:rsidRDefault="00780576" w:rsidP="00F33E96">
      <w:pPr>
        <w:ind w:firstLine="0"/>
        <w:jc w:val="center"/>
        <w:rPr>
          <w:lang w:val="pt-PT"/>
        </w:rPr>
      </w:pPr>
      <w:r>
        <w:rPr>
          <w:lang w:val="pt-PT"/>
        </w:rPr>
        <w:t>01</w:t>
      </w:r>
      <w:r w:rsidR="00F33E96">
        <w:rPr>
          <w:lang w:val="pt-PT"/>
        </w:rPr>
        <w:t>/</w:t>
      </w:r>
      <w:r>
        <w:rPr>
          <w:lang w:val="pt-PT"/>
        </w:rPr>
        <w:t>10</w:t>
      </w:r>
      <w:r w:rsidR="00F33E96">
        <w:rPr>
          <w:lang w:val="pt-PT"/>
        </w:rPr>
        <w:t>/2025</w:t>
      </w:r>
    </w:p>
    <w:p w14:paraId="493357E5" w14:textId="77777777" w:rsidR="717E282B" w:rsidRPr="00C77305" w:rsidRDefault="717E282B" w:rsidP="00DF3215">
      <w:pPr>
        <w:rPr>
          <w:lang w:val="pt-PT"/>
        </w:rPr>
      </w:pPr>
    </w:p>
    <w:p w14:paraId="51BFC608" w14:textId="77777777" w:rsidR="717E282B" w:rsidRPr="00C77305" w:rsidRDefault="717E282B" w:rsidP="00DF3215">
      <w:pPr>
        <w:rPr>
          <w:lang w:val="pt-PT"/>
        </w:rPr>
      </w:pPr>
    </w:p>
    <w:p w14:paraId="451CF294" w14:textId="77777777" w:rsidR="717E282B" w:rsidRPr="00C77305" w:rsidRDefault="717E282B" w:rsidP="00DF3215">
      <w:pPr>
        <w:rPr>
          <w:lang w:val="pt-PT"/>
        </w:rPr>
      </w:pPr>
    </w:p>
    <w:p w14:paraId="0292F129" w14:textId="77777777" w:rsidR="709762D6" w:rsidRPr="00C77305" w:rsidRDefault="709762D6" w:rsidP="00DF3215">
      <w:pPr>
        <w:rPr>
          <w:lang w:val="pt-PT"/>
        </w:rPr>
      </w:pPr>
    </w:p>
    <w:p w14:paraId="02C4416B" w14:textId="77777777" w:rsidR="5643BF48" w:rsidRPr="00C77305" w:rsidRDefault="5643BF48" w:rsidP="00C77305">
      <w:pPr>
        <w:ind w:firstLine="0"/>
        <w:rPr>
          <w:lang w:val="pt-PT"/>
        </w:rPr>
      </w:pPr>
    </w:p>
    <w:p w14:paraId="3E0E5753" w14:textId="77777777" w:rsidR="733B038C" w:rsidRPr="00C77305" w:rsidRDefault="733B038C" w:rsidP="00DF3215">
      <w:pPr>
        <w:rPr>
          <w:lang w:val="pt-PT"/>
        </w:rPr>
      </w:pPr>
    </w:p>
    <w:p w14:paraId="4738E07F" w14:textId="77777777" w:rsidR="717E282B" w:rsidRDefault="717E282B" w:rsidP="00DF3215">
      <w:pPr>
        <w:rPr>
          <w:lang w:val="pt-PT"/>
        </w:rPr>
      </w:pPr>
    </w:p>
    <w:p w14:paraId="48328339" w14:textId="77777777" w:rsidR="003E3F4C" w:rsidRDefault="003E3F4C" w:rsidP="00DF3215">
      <w:pPr>
        <w:rPr>
          <w:lang w:val="pt-PT"/>
        </w:rPr>
      </w:pPr>
    </w:p>
    <w:p w14:paraId="6F52D5A4" w14:textId="77777777" w:rsidR="00385E80" w:rsidRDefault="00385E80" w:rsidP="00DF3215">
      <w:pPr>
        <w:rPr>
          <w:lang w:val="pt-PT"/>
        </w:rPr>
      </w:pPr>
    </w:p>
    <w:p w14:paraId="01A35FCF" w14:textId="77777777" w:rsidR="00385E80" w:rsidRDefault="00385E80" w:rsidP="00DF3215">
      <w:pPr>
        <w:rPr>
          <w:lang w:val="pt-PT"/>
        </w:rPr>
      </w:pPr>
    </w:p>
    <w:p w14:paraId="591E9001" w14:textId="77777777" w:rsidR="003E3F4C" w:rsidRDefault="003E3F4C" w:rsidP="00DF3215">
      <w:pPr>
        <w:rPr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195656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FF15D" w14:textId="430EA379" w:rsidR="00E93D78" w:rsidRPr="00E93D78" w:rsidRDefault="00E93D78">
          <w:pPr>
            <w:pStyle w:val="Cabealhodondice"/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</w:rPr>
          </w:pPr>
          <w:r w:rsidRPr="00E93D78"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</w:rPr>
            <w:t>Índice</w:t>
          </w:r>
        </w:p>
        <w:p w14:paraId="39F131EB" w14:textId="77777777" w:rsidR="00E93D78" w:rsidRPr="00E93D78" w:rsidRDefault="00E93D78" w:rsidP="00E93D78">
          <w:pPr>
            <w:rPr>
              <w:lang w:val="pt-PT" w:eastAsia="pt-PT"/>
            </w:rPr>
          </w:pPr>
        </w:p>
        <w:p w14:paraId="38CFF1D7" w14:textId="144FF3E2" w:rsidR="00385E80" w:rsidRDefault="00E93D78">
          <w:pPr>
            <w:pStyle w:val="ndice1"/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49264" w:history="1">
            <w:r w:rsidR="00385E80" w:rsidRPr="00A22442">
              <w:rPr>
                <w:rStyle w:val="Hiperligao"/>
                <w:noProof/>
                <w:lang w:val="pt-PT"/>
              </w:rPr>
              <w:t>1.</w:t>
            </w:r>
            <w:r w:rsidR="00385E80">
              <w:rPr>
                <w:rFonts w:eastAsiaTheme="minorEastAsia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="00385E80" w:rsidRPr="00A22442">
              <w:rPr>
                <w:rStyle w:val="Hiperligao"/>
                <w:noProof/>
                <w:lang w:val="pt-PT"/>
              </w:rPr>
              <w:t>Introdução</w:t>
            </w:r>
            <w:r w:rsidR="00385E80">
              <w:rPr>
                <w:noProof/>
                <w:webHidden/>
              </w:rPr>
              <w:tab/>
            </w:r>
            <w:r w:rsidR="00385E80">
              <w:rPr>
                <w:noProof/>
                <w:webHidden/>
              </w:rPr>
              <w:fldChar w:fldCharType="begin"/>
            </w:r>
            <w:r w:rsidR="00385E80">
              <w:rPr>
                <w:noProof/>
                <w:webHidden/>
              </w:rPr>
              <w:instrText xml:space="preserve"> PAGEREF _Toc210249264 \h </w:instrText>
            </w:r>
            <w:r w:rsidR="00385E80">
              <w:rPr>
                <w:noProof/>
                <w:webHidden/>
              </w:rPr>
            </w:r>
            <w:r w:rsidR="00385E80">
              <w:rPr>
                <w:noProof/>
                <w:webHidden/>
              </w:rPr>
              <w:fldChar w:fldCharType="separate"/>
            </w:r>
            <w:r w:rsidR="00385E80">
              <w:rPr>
                <w:noProof/>
                <w:webHidden/>
              </w:rPr>
              <w:t>3</w:t>
            </w:r>
            <w:r w:rsidR="00385E80">
              <w:rPr>
                <w:noProof/>
                <w:webHidden/>
              </w:rPr>
              <w:fldChar w:fldCharType="end"/>
            </w:r>
          </w:hyperlink>
        </w:p>
        <w:p w14:paraId="1C7D9DE6" w14:textId="297E85EC" w:rsidR="00385E80" w:rsidRDefault="00385E80">
          <w:pPr>
            <w:pStyle w:val="ndice1"/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210249265" w:history="1">
            <w:r w:rsidRPr="00A22442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A22442">
              <w:rPr>
                <w:rStyle w:val="Hiperligao"/>
                <w:noProof/>
              </w:rPr>
              <w:t>A – Diagramas Causais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_Toc210249265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F3D66" w14:textId="5B74FFC8" w:rsidR="00385E80" w:rsidRDefault="00385E80">
          <w:pPr>
            <w:pStyle w:val="ndice2"/>
            <w:tabs>
              <w:tab w:val="left" w:pos="168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210249266" w:history="1">
            <w:r w:rsidRPr="00A22442">
              <w:rPr>
                <w:rStyle w:val="Hiperligao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A22442">
              <w:rPr>
                <w:rStyle w:val="Hiperligao"/>
                <w:noProof/>
              </w:rPr>
              <w:t>Análise de Diagramas Causais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_Toc210249266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3386A" w14:textId="447AE080" w:rsidR="00385E80" w:rsidRDefault="00385E80">
          <w:pPr>
            <w:pStyle w:val="ndice3"/>
            <w:tabs>
              <w:tab w:val="left" w:pos="168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210249267" w:history="1">
            <w:r w:rsidRPr="00A22442">
              <w:rPr>
                <w:rStyle w:val="Hiperligao"/>
                <w:noProof/>
              </w:rPr>
              <w:t>a)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A22442">
              <w:rPr>
                <w:rStyle w:val="Hiperligao"/>
                <w:noProof/>
              </w:rPr>
              <w:t>Stress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_Toc210249267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8037D" w14:textId="5122F628" w:rsidR="00385E80" w:rsidRDefault="00385E80">
          <w:pPr>
            <w:pStyle w:val="ndice3"/>
            <w:tabs>
              <w:tab w:val="left" w:pos="168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210249268" w:history="1">
            <w:r w:rsidRPr="00A22442">
              <w:rPr>
                <w:rStyle w:val="Hiperligao"/>
                <w:noProof/>
              </w:rPr>
              <w:t>b)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A22442">
              <w:rPr>
                <w:rStyle w:val="Hiperligao"/>
                <w:noProof/>
              </w:rPr>
              <w:t>População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_Toc210249268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AA91B" w14:textId="4EF17FB2" w:rsidR="00385E80" w:rsidRDefault="00385E80">
          <w:pPr>
            <w:pStyle w:val="ndice2"/>
            <w:tabs>
              <w:tab w:val="left" w:pos="168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210249269" w:history="1">
            <w:r w:rsidRPr="00A22442">
              <w:rPr>
                <w:rStyle w:val="Hiperligao"/>
                <w:noProof/>
                <w:lang w:val="pt-PT"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A22442">
              <w:rPr>
                <w:rStyle w:val="Hiperligao"/>
                <w:noProof/>
                <w:lang w:val="pt-PT"/>
              </w:rPr>
              <w:t>Realização de um Diagrama Causal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_Toc210249269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62A5C" w14:textId="5DF34935" w:rsidR="00385E80" w:rsidRDefault="00385E80">
          <w:pPr>
            <w:pStyle w:val="ndice1"/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210249270" w:history="1">
            <w:r w:rsidRPr="00A22442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A22442">
              <w:rPr>
                <w:rStyle w:val="Hiperligao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_Toc210249270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3ABB8" w14:textId="5FF9F6C5" w:rsidR="00385E80" w:rsidRDefault="00385E80">
          <w:pPr>
            <w:pStyle w:val="ndice2"/>
            <w:tabs>
              <w:tab w:val="left" w:pos="168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210249271" w:history="1">
            <w:r w:rsidRPr="00A22442">
              <w:rPr>
                <w:rStyle w:val="Hiperligao"/>
                <w:noProof/>
                <w:lang w:val="pt-PT"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A22442">
              <w:rPr>
                <w:rStyle w:val="Hiperligao"/>
                <w:noProof/>
                <w:lang w:val="pt-PT"/>
              </w:rPr>
              <w:t>Logótipo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_Toc210249271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F7057" w14:textId="335E51BF" w:rsidR="00385E80" w:rsidRDefault="00385E80">
          <w:pPr>
            <w:pStyle w:val="ndice3"/>
            <w:tabs>
              <w:tab w:val="left" w:pos="168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210249272" w:history="1">
            <w:r w:rsidRPr="00A22442">
              <w:rPr>
                <w:rStyle w:val="Hiperligao"/>
                <w:noProof/>
                <w:lang w:val="pt-PT"/>
              </w:rPr>
              <w:t>a)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A22442">
              <w:rPr>
                <w:rStyle w:val="Hiperligao"/>
                <w:noProof/>
                <w:lang w:val="pt-PT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_Toc210249272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57075" w14:textId="07530C9C" w:rsidR="00385E80" w:rsidRDefault="00385E80">
          <w:pPr>
            <w:pStyle w:val="ndice3"/>
            <w:tabs>
              <w:tab w:val="left" w:pos="168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210249273" w:history="1">
            <w:r w:rsidRPr="00A22442">
              <w:rPr>
                <w:rStyle w:val="Hiperligao"/>
                <w:noProof/>
                <w:lang w:val="pt-PT"/>
              </w:rPr>
              <w:t>b)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A22442">
              <w:rPr>
                <w:rStyle w:val="Hiperligao"/>
                <w:noProof/>
                <w:lang w:val="pt-PT"/>
              </w:rPr>
              <w:t>Instanciar aleatoriamente com periodicidade de 2s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_Toc210249273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7EA7C" w14:textId="53A11138" w:rsidR="00385E80" w:rsidRDefault="00385E80">
          <w:pPr>
            <w:pStyle w:val="ndice3"/>
            <w:tabs>
              <w:tab w:val="left" w:pos="168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210249274" w:history="1">
            <w:r w:rsidRPr="00A22442">
              <w:rPr>
                <w:rStyle w:val="Hiperligao"/>
                <w:noProof/>
                <w:lang w:val="pt-PT"/>
              </w:rPr>
              <w:t>c)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A22442">
              <w:rPr>
                <w:rStyle w:val="Hiperligao"/>
                <w:noProof/>
                <w:lang w:val="pt-PT"/>
              </w:rPr>
              <w:t>Easing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_Toc210249274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B5071" w14:textId="5F020DB4" w:rsidR="00385E80" w:rsidRDefault="00385E80">
          <w:pPr>
            <w:pStyle w:val="ndice3"/>
            <w:tabs>
              <w:tab w:val="left" w:pos="168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210249275" w:history="1">
            <w:r w:rsidRPr="00A22442">
              <w:rPr>
                <w:rStyle w:val="Hiperligao"/>
                <w:noProof/>
                <w:lang w:val="pt-PT"/>
              </w:rPr>
              <w:t>d)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A22442">
              <w:rPr>
                <w:rStyle w:val="Hiperligao"/>
                <w:noProof/>
                <w:lang w:val="pt-PT"/>
              </w:rPr>
              <w:t>Interatividade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_Toc210249275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DE22" w14:textId="355E93B4" w:rsidR="00385E80" w:rsidRDefault="00385E80">
          <w:pPr>
            <w:pStyle w:val="ndice1"/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210249276" w:history="1">
            <w:r w:rsidRPr="00A22442">
              <w:rPr>
                <w:rStyle w:val="Hiperligao"/>
                <w:noProof/>
                <w:lang w:val="pt-PT"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A22442">
              <w:rPr>
                <w:rStyle w:val="Hiperligao"/>
                <w:noProof/>
                <w:lang w:val="pt-PT"/>
              </w:rPr>
              <w:t>Cartoon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_Toc210249276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BAB72" w14:textId="4862BE36" w:rsidR="00385E80" w:rsidRDefault="00385E80">
          <w:pPr>
            <w:pStyle w:val="ndice1"/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210249277" w:history="1">
            <w:r w:rsidRPr="00A22442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_Toc210249277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0FFBF" w14:textId="72500834" w:rsidR="003E3F4C" w:rsidRPr="00385E80" w:rsidRDefault="00E93D78" w:rsidP="00385E80">
          <w:r>
            <w:rPr>
              <w:b/>
              <w:bCs/>
            </w:rPr>
            <w:fldChar w:fldCharType="end"/>
          </w:r>
        </w:p>
      </w:sdtContent>
    </w:sdt>
    <w:p w14:paraId="7A64DFAA" w14:textId="77777777" w:rsidR="00A0031A" w:rsidRDefault="003E3F4C" w:rsidP="003E3F4C">
      <w:pPr>
        <w:spacing w:after="160" w:line="259" w:lineRule="auto"/>
        <w:ind w:firstLine="0"/>
        <w:rPr>
          <w:b/>
          <w:bCs/>
          <w:lang w:val="pt-PT"/>
        </w:rPr>
      </w:pPr>
      <w:r w:rsidRPr="00A0031A">
        <w:rPr>
          <w:b/>
          <w:bCs/>
          <w:lang w:val="pt-PT"/>
        </w:rPr>
        <w:t>Índice de Figuras</w:t>
      </w:r>
    </w:p>
    <w:p w14:paraId="71C7E063" w14:textId="21FB8909" w:rsidR="00385E80" w:rsidRDefault="00385E80">
      <w:pPr>
        <w:pStyle w:val="ndicedeilustraes"/>
        <w:tabs>
          <w:tab w:val="right" w:leader="dot" w:pos="8828"/>
        </w:tabs>
        <w:rPr>
          <w:rFonts w:eastAsiaTheme="minorEastAsia"/>
          <w:noProof/>
          <w:kern w:val="2"/>
          <w:sz w:val="24"/>
          <w:szCs w:val="24"/>
          <w:lang w:val="pt-PT" w:eastAsia="pt-PT"/>
          <w14:ligatures w14:val="standardContextual"/>
        </w:rPr>
      </w:pPr>
      <w:r>
        <w:rPr>
          <w:b/>
          <w:bCs/>
          <w:lang w:val="pt-PT"/>
        </w:rPr>
        <w:fldChar w:fldCharType="begin"/>
      </w:r>
      <w:r>
        <w:rPr>
          <w:b/>
          <w:bCs/>
          <w:lang w:val="pt-PT"/>
        </w:rPr>
        <w:instrText xml:space="preserve"> TOC \h \z \c "Figura" </w:instrText>
      </w:r>
      <w:r>
        <w:rPr>
          <w:b/>
          <w:bCs/>
          <w:lang w:val="pt-PT"/>
        </w:rPr>
        <w:fldChar w:fldCharType="separate"/>
      </w:r>
      <w:hyperlink w:anchor="_Toc210249281" w:history="1">
        <w:r w:rsidRPr="00FA24D9">
          <w:rPr>
            <w:rStyle w:val="Hiperligao"/>
            <w:noProof/>
          </w:rPr>
          <w:t>Figura 1 - Diagrama de Ciclos Causais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_Toc210249281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F82A7B" w14:textId="2027ED1E" w:rsidR="00385E80" w:rsidRDefault="00385E80">
      <w:pPr>
        <w:pStyle w:val="ndicedeilustraes"/>
        <w:tabs>
          <w:tab w:val="right" w:leader="dot" w:pos="8828"/>
        </w:tabs>
        <w:rPr>
          <w:rFonts w:eastAsiaTheme="minorEastAsia"/>
          <w:noProof/>
          <w:kern w:val="2"/>
          <w:sz w:val="24"/>
          <w:szCs w:val="24"/>
          <w:lang w:val="pt-PT" w:eastAsia="pt-PT"/>
          <w14:ligatures w14:val="standardContextual"/>
        </w:rPr>
      </w:pPr>
      <w:hyperlink w:anchor="_Toc210249282" w:history="1">
        <w:r w:rsidRPr="00FA24D9">
          <w:rPr>
            <w:rStyle w:val="Hiperligao"/>
            <w:noProof/>
          </w:rPr>
          <w:t>Figura 2 - Logo Volvo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82758C" w14:textId="0F5C96E5" w:rsidR="00385E80" w:rsidRDefault="00385E80">
      <w:pPr>
        <w:pStyle w:val="ndicedeilustraes"/>
        <w:tabs>
          <w:tab w:val="right" w:leader="dot" w:pos="8828"/>
        </w:tabs>
        <w:rPr>
          <w:rFonts w:eastAsiaTheme="minorEastAsia"/>
          <w:noProof/>
          <w:kern w:val="2"/>
          <w:sz w:val="24"/>
          <w:szCs w:val="24"/>
          <w:lang w:val="pt-PT" w:eastAsia="pt-PT"/>
          <w14:ligatures w14:val="standardContextual"/>
        </w:rPr>
      </w:pPr>
      <w:hyperlink w:anchor="_Toc210249283" w:history="1">
        <w:r w:rsidRPr="00FA24D9">
          <w:rPr>
            <w:rStyle w:val="Hiperligao"/>
            <w:noProof/>
          </w:rPr>
          <w:t>Figura 3 - Logo Volvo Interatividade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E42C91" w14:textId="4DC0A392" w:rsidR="00385E80" w:rsidRDefault="00385E80">
      <w:pPr>
        <w:pStyle w:val="ndicedeilustraes"/>
        <w:tabs>
          <w:tab w:val="right" w:leader="dot" w:pos="8828"/>
        </w:tabs>
        <w:rPr>
          <w:rFonts w:eastAsiaTheme="minorEastAsia"/>
          <w:noProof/>
          <w:kern w:val="2"/>
          <w:sz w:val="24"/>
          <w:szCs w:val="24"/>
          <w:lang w:val="pt-PT" w:eastAsia="pt-PT"/>
          <w14:ligatures w14:val="standardContextual"/>
        </w:rPr>
      </w:pPr>
      <w:hyperlink w:anchor="_Toc210249284" w:history="1">
        <w:r w:rsidRPr="00FA24D9">
          <w:rPr>
            <w:rStyle w:val="Hiperligao"/>
            <w:noProof/>
          </w:rPr>
          <w:t>Figura 4 - Cartoon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F5FA50" w14:textId="0357AFE0" w:rsidR="576062CF" w:rsidRPr="00A0031A" w:rsidRDefault="00385E80" w:rsidP="003E3F4C">
      <w:pPr>
        <w:spacing w:after="160" w:line="259" w:lineRule="auto"/>
        <w:ind w:firstLine="0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fldChar w:fldCharType="end"/>
      </w:r>
    </w:p>
    <w:p w14:paraId="7F7B282C" w14:textId="73508C47" w:rsidR="00904DBE" w:rsidRPr="00C13A3B" w:rsidRDefault="003E3F4C" w:rsidP="00A0031A">
      <w:pPr>
        <w:pStyle w:val="Ttulo1"/>
        <w:numPr>
          <w:ilvl w:val="0"/>
          <w:numId w:val="1"/>
        </w:numPr>
        <w:rPr>
          <w:lang w:val="pt-PT"/>
        </w:rPr>
      </w:pPr>
      <w:bookmarkStart w:id="0" w:name="_Toc210249264"/>
      <w:r w:rsidRPr="00C13A3B">
        <w:rPr>
          <w:lang w:val="pt-PT"/>
        </w:rPr>
        <w:t>Introdução</w:t>
      </w:r>
      <w:bookmarkEnd w:id="0"/>
      <w:r w:rsidR="00904DBE" w:rsidRPr="00C13A3B">
        <w:rPr>
          <w:lang w:val="pt-PT"/>
        </w:rPr>
        <w:t xml:space="preserve"> </w:t>
      </w:r>
    </w:p>
    <w:p w14:paraId="32C1140D" w14:textId="3DA041B3" w:rsidR="576062CF" w:rsidRDefault="003E3F4C" w:rsidP="00DC02EB">
      <w:pPr>
        <w:pStyle w:val="NoIndent"/>
        <w:ind w:firstLine="720"/>
        <w:jc w:val="both"/>
        <w:rPr>
          <w:lang w:val="pt-PT"/>
        </w:rPr>
      </w:pPr>
      <w:r w:rsidRPr="00C13A3B">
        <w:rPr>
          <w:lang w:val="pt-PT"/>
        </w:rPr>
        <w:t>O presente relatório</w:t>
      </w:r>
      <w:r w:rsidR="00C13A3B" w:rsidRPr="00C13A3B">
        <w:rPr>
          <w:lang w:val="pt-PT"/>
        </w:rPr>
        <w:t xml:space="preserve"> </w:t>
      </w:r>
      <w:r w:rsidR="00C13A3B">
        <w:rPr>
          <w:lang w:val="pt-PT"/>
        </w:rPr>
        <w:t>descreve a realização do proposto ‘</w:t>
      </w:r>
      <w:r w:rsidR="00C13A3B" w:rsidRPr="00C13A3B">
        <w:rPr>
          <w:i/>
          <w:iCs/>
          <w:lang w:val="pt-PT"/>
        </w:rPr>
        <w:t>TP0 – Trabalho de Pesquisa</w:t>
      </w:r>
      <w:r w:rsidR="00C13A3B">
        <w:rPr>
          <w:i/>
          <w:iCs/>
          <w:lang w:val="pt-PT"/>
        </w:rPr>
        <w:t xml:space="preserve">’ </w:t>
      </w:r>
      <w:r w:rsidR="00C13A3B" w:rsidRPr="00C13A3B">
        <w:rPr>
          <w:lang w:val="pt-PT"/>
        </w:rPr>
        <w:t>por</w:t>
      </w:r>
      <w:r w:rsidR="00C13A3B">
        <w:rPr>
          <w:lang w:val="pt-PT"/>
        </w:rPr>
        <w:t xml:space="preserve"> parte do aluno.</w:t>
      </w:r>
    </w:p>
    <w:p w14:paraId="4E83DFA2" w14:textId="380130C1" w:rsidR="00DC02EB" w:rsidRDefault="00C13A3B" w:rsidP="00DC02EB">
      <w:pPr>
        <w:pStyle w:val="NoIndent"/>
        <w:ind w:firstLine="720"/>
        <w:jc w:val="both"/>
        <w:rPr>
          <w:lang w:val="pt-PT"/>
        </w:rPr>
      </w:pPr>
      <w:r>
        <w:rPr>
          <w:lang w:val="pt-PT"/>
        </w:rPr>
        <w:t xml:space="preserve">Está dividido em </w:t>
      </w:r>
      <w:r w:rsidR="00DC02EB">
        <w:rPr>
          <w:lang w:val="pt-PT"/>
        </w:rPr>
        <w:t>5</w:t>
      </w:r>
      <w:r>
        <w:rPr>
          <w:lang w:val="pt-PT"/>
        </w:rPr>
        <w:t xml:space="preserve"> partes principais: Introdução, </w:t>
      </w:r>
      <w:r w:rsidR="00DC02EB" w:rsidRPr="00DC02EB">
        <w:rPr>
          <w:i/>
          <w:iCs/>
          <w:lang w:val="pt-PT"/>
        </w:rPr>
        <w:t>‘</w:t>
      </w:r>
      <w:r w:rsidRPr="00DC02EB">
        <w:rPr>
          <w:i/>
          <w:iCs/>
          <w:lang w:val="pt-PT"/>
        </w:rPr>
        <w:t>A – Diagramas Causais</w:t>
      </w:r>
      <w:r w:rsidR="00DC02EB" w:rsidRPr="00DC02EB">
        <w:rPr>
          <w:i/>
          <w:iCs/>
          <w:lang w:val="pt-PT"/>
        </w:rPr>
        <w:t>’</w:t>
      </w:r>
      <w:r>
        <w:rPr>
          <w:lang w:val="pt-PT"/>
        </w:rPr>
        <w:t xml:space="preserve">, </w:t>
      </w:r>
      <w:r w:rsidR="00DC02EB" w:rsidRPr="00DC02EB">
        <w:rPr>
          <w:i/>
          <w:iCs/>
          <w:lang w:val="pt-PT"/>
        </w:rPr>
        <w:t>‘</w:t>
      </w:r>
      <w:r w:rsidRPr="00DC02EB">
        <w:rPr>
          <w:i/>
          <w:iCs/>
          <w:lang w:val="pt-PT"/>
        </w:rPr>
        <w:t>B – Introdução à Biblioteca Processing</w:t>
      </w:r>
      <w:r w:rsidR="00DC02EB" w:rsidRPr="00DC02EB">
        <w:rPr>
          <w:i/>
          <w:iCs/>
          <w:lang w:val="pt-PT"/>
        </w:rPr>
        <w:t>’</w:t>
      </w:r>
      <w:r w:rsidR="00DC02EB">
        <w:rPr>
          <w:lang w:val="pt-PT"/>
        </w:rPr>
        <w:t>, Conclusões e Referências; e em dois subtópicos correspondentes às alíneas de cada exercício</w:t>
      </w:r>
      <w:r w:rsidR="00601C5C">
        <w:rPr>
          <w:lang w:val="pt-PT"/>
        </w:rPr>
        <w:t xml:space="preserve"> (A e B)</w:t>
      </w:r>
      <w:r w:rsidR="00DC02EB">
        <w:rPr>
          <w:lang w:val="pt-PT"/>
        </w:rPr>
        <w:t>.</w:t>
      </w:r>
    </w:p>
    <w:p w14:paraId="6F7E2024" w14:textId="6C597917" w:rsidR="576062CF" w:rsidRPr="00C13A3B" w:rsidRDefault="00DC02EB" w:rsidP="00601C5C">
      <w:pPr>
        <w:pStyle w:val="NoIndent"/>
        <w:ind w:firstLine="720"/>
        <w:jc w:val="both"/>
        <w:rPr>
          <w:lang w:val="pt-PT"/>
        </w:rPr>
      </w:pPr>
      <w:r>
        <w:rPr>
          <w:lang w:val="pt-PT"/>
        </w:rPr>
        <w:t>Estão explícitas todas as metodologias, ferramentas e técnicas utilizadas na realização</w:t>
      </w:r>
      <w:r w:rsidR="00601C5C">
        <w:rPr>
          <w:lang w:val="pt-PT"/>
        </w:rPr>
        <w:t xml:space="preserve"> do desafio, bem como os próprios resultados obtidos.</w:t>
      </w:r>
      <w:r w:rsidR="576062CF" w:rsidRPr="00C13A3B">
        <w:rPr>
          <w:lang w:val="pt-PT"/>
        </w:rPr>
        <w:br w:type="page"/>
      </w:r>
    </w:p>
    <w:p w14:paraId="54A40594" w14:textId="13505E14" w:rsidR="00500997" w:rsidRDefault="00601C5C" w:rsidP="00A0031A">
      <w:pPr>
        <w:pStyle w:val="Ttulo1"/>
        <w:numPr>
          <w:ilvl w:val="0"/>
          <w:numId w:val="1"/>
        </w:numPr>
      </w:pPr>
      <w:bookmarkStart w:id="1" w:name="_Toc210249265"/>
      <w:r>
        <w:lastRenderedPageBreak/>
        <w:t xml:space="preserve">A – </w:t>
      </w:r>
      <w:proofErr w:type="spellStart"/>
      <w:r>
        <w:t>Diagramas</w:t>
      </w:r>
      <w:proofErr w:type="spellEnd"/>
      <w:r>
        <w:t xml:space="preserve"> </w:t>
      </w:r>
      <w:proofErr w:type="spellStart"/>
      <w:r>
        <w:t>Causais</w:t>
      </w:r>
      <w:bookmarkEnd w:id="1"/>
      <w:proofErr w:type="spellEnd"/>
      <w:r w:rsidR="00500997" w:rsidRPr="00FD478C">
        <w:t xml:space="preserve"> </w:t>
      </w:r>
    </w:p>
    <w:p w14:paraId="5280E2ED" w14:textId="1FDD05FC" w:rsidR="00A02F9E" w:rsidRDefault="00A02F9E" w:rsidP="00F33E96">
      <w:pPr>
        <w:pStyle w:val="Ttulo2"/>
        <w:numPr>
          <w:ilvl w:val="1"/>
          <w:numId w:val="1"/>
        </w:numPr>
      </w:pPr>
      <w:bookmarkStart w:id="2" w:name="_Toc210249266"/>
      <w:proofErr w:type="spellStart"/>
      <w:r>
        <w:t>Análise</w:t>
      </w:r>
      <w:proofErr w:type="spellEnd"/>
      <w:r>
        <w:t xml:space="preserve"> de </w:t>
      </w:r>
      <w:proofErr w:type="spellStart"/>
      <w:r>
        <w:t>Diagramas</w:t>
      </w:r>
      <w:proofErr w:type="spellEnd"/>
      <w:r>
        <w:t xml:space="preserve"> </w:t>
      </w:r>
      <w:proofErr w:type="spellStart"/>
      <w:r>
        <w:t>Causais</w:t>
      </w:r>
      <w:bookmarkEnd w:id="2"/>
      <w:proofErr w:type="spellEnd"/>
    </w:p>
    <w:p w14:paraId="201B5BE4" w14:textId="449B9B8C" w:rsidR="00F33E96" w:rsidRDefault="003A76EF" w:rsidP="003A76EF">
      <w:pPr>
        <w:pStyle w:val="Ttulo3"/>
        <w:numPr>
          <w:ilvl w:val="0"/>
          <w:numId w:val="4"/>
        </w:numPr>
      </w:pPr>
      <w:bookmarkStart w:id="3" w:name="_Toc210249267"/>
      <w:r>
        <w:t>Stress</w:t>
      </w:r>
      <w:bookmarkEnd w:id="3"/>
    </w:p>
    <w:p w14:paraId="5A115ED0" w14:textId="75581D08" w:rsidR="003A76EF" w:rsidRDefault="003A76EF" w:rsidP="003A76EF">
      <w:pPr>
        <w:ind w:firstLine="360"/>
        <w:jc w:val="both"/>
        <w:rPr>
          <w:lang w:val="pt-PT"/>
        </w:rPr>
      </w:pPr>
      <w:r w:rsidRPr="003A76EF">
        <w:rPr>
          <w:lang w:val="pt-PT"/>
        </w:rPr>
        <w:t xml:space="preserve">O diagrama </w:t>
      </w:r>
      <w:r>
        <w:rPr>
          <w:lang w:val="pt-PT"/>
        </w:rPr>
        <w:t>representa a influência de alguns fatores</w:t>
      </w:r>
      <w:r w:rsidR="00DB3347">
        <w:rPr>
          <w:lang w:val="pt-PT"/>
        </w:rPr>
        <w:t>,</w:t>
      </w:r>
      <w:r>
        <w:rPr>
          <w:lang w:val="pt-PT"/>
        </w:rPr>
        <w:t xml:space="preserve"> que contribuem para o aumento do stress.</w:t>
      </w:r>
    </w:p>
    <w:p w14:paraId="5692EA45" w14:textId="464C3FE2" w:rsidR="00DB3347" w:rsidRDefault="003A76EF" w:rsidP="00DB3347">
      <w:pPr>
        <w:ind w:firstLine="360"/>
        <w:jc w:val="both"/>
        <w:rPr>
          <w:lang w:val="pt-PT"/>
        </w:rPr>
      </w:pPr>
      <w:r>
        <w:rPr>
          <w:lang w:val="pt-PT"/>
        </w:rPr>
        <w:t>Quando denotado, o stress pode levar ao aumento da ansiedade, diminuindo a estabilidade emocional, aumentando os sintomas depressivos</w:t>
      </w:r>
      <w:r w:rsidR="004D5D11">
        <w:rPr>
          <w:lang w:val="pt-PT"/>
        </w:rPr>
        <w:t xml:space="preserve"> (relação de causalidade negativa)</w:t>
      </w:r>
      <w:r w:rsidR="00DB3347">
        <w:rPr>
          <w:lang w:val="pt-PT"/>
        </w:rPr>
        <w:t>,</w:t>
      </w:r>
      <w:r>
        <w:rPr>
          <w:lang w:val="pt-PT"/>
        </w:rPr>
        <w:t xml:space="preserve"> que</w:t>
      </w:r>
      <w:r w:rsidR="00DB3347">
        <w:rPr>
          <w:lang w:val="pt-PT"/>
        </w:rPr>
        <w:t xml:space="preserve"> acabam por causar ainda mais stress. Este ciclo de influências denomina-se “de Reforço”, pois tende a aumentar o stress sem limite.</w:t>
      </w:r>
    </w:p>
    <w:p w14:paraId="6AA05844" w14:textId="721C5143" w:rsidR="00DB3347" w:rsidRDefault="00DB3347" w:rsidP="00DB3347">
      <w:pPr>
        <w:ind w:firstLine="360"/>
        <w:jc w:val="both"/>
        <w:rPr>
          <w:lang w:val="pt-PT"/>
        </w:rPr>
      </w:pPr>
      <w:r>
        <w:rPr>
          <w:lang w:val="pt-PT"/>
        </w:rPr>
        <w:t>A variável exógena também contribui para o aumento do stress.</w:t>
      </w:r>
    </w:p>
    <w:p w14:paraId="451E8D1D" w14:textId="0B664A35" w:rsidR="003A76EF" w:rsidRDefault="00DB3347" w:rsidP="00A86B0E">
      <w:pPr>
        <w:ind w:firstLine="0"/>
        <w:rPr>
          <w:lang w:val="pt-PT"/>
        </w:rPr>
      </w:pPr>
      <w:r>
        <w:rPr>
          <w:lang w:val="pt-PT"/>
        </w:rPr>
        <w:t>Por outro lado, após os sintomas depressivos, quando são percebidas as ações a serem tomadas, automaticamente aumentam as ações de resposta, o que leva à diminuição do stress. Este ciclo é denominado, um ciclo “de Balanço”.</w:t>
      </w:r>
      <w:r w:rsidR="00EB47FD">
        <w:rPr>
          <w:lang w:val="pt-PT"/>
        </w:rPr>
        <w:t xml:space="preserve"> </w:t>
      </w:r>
      <w:r w:rsidR="00A86B0E" w:rsidRPr="0046589A">
        <w:rPr>
          <w:lang w:val="pt-PT"/>
        </w:rPr>
        <w:t>*</w:t>
      </w:r>
      <w:r w:rsidR="00A86B0E">
        <w:rPr>
          <w:lang w:val="pt-PT"/>
        </w:rPr>
        <w:t>Alteração do enunciado por motivos de lógica e interpretação (de ‘+’ para ‘</w:t>
      </w:r>
      <w:proofErr w:type="gramStart"/>
      <w:r w:rsidR="00A86B0E">
        <w:rPr>
          <w:lang w:val="pt-PT"/>
        </w:rPr>
        <w:t>-‘</w:t>
      </w:r>
      <w:proofErr w:type="gramEnd"/>
      <w:r w:rsidR="00A86B0E">
        <w:rPr>
          <w:lang w:val="pt-PT"/>
        </w:rPr>
        <w:t>).</w:t>
      </w:r>
    </w:p>
    <w:p w14:paraId="320EED4B" w14:textId="77777777" w:rsidR="00A86B0E" w:rsidRPr="003A76EF" w:rsidRDefault="00A86B0E" w:rsidP="00A86B0E">
      <w:pPr>
        <w:ind w:firstLine="0"/>
        <w:rPr>
          <w:lang w:val="pt-PT"/>
        </w:rPr>
      </w:pPr>
    </w:p>
    <w:p w14:paraId="77845E5A" w14:textId="75240CC0" w:rsidR="003A76EF" w:rsidRDefault="003A76EF" w:rsidP="003A76EF">
      <w:pPr>
        <w:pStyle w:val="Ttulo3"/>
        <w:numPr>
          <w:ilvl w:val="0"/>
          <w:numId w:val="4"/>
        </w:numPr>
      </w:pPr>
      <w:bookmarkStart w:id="4" w:name="_Toc210249268"/>
      <w:proofErr w:type="spellStart"/>
      <w:r>
        <w:t>População</w:t>
      </w:r>
      <w:bookmarkEnd w:id="4"/>
      <w:proofErr w:type="spellEnd"/>
    </w:p>
    <w:p w14:paraId="56D698BA" w14:textId="2E7041C4" w:rsidR="00DB3347" w:rsidRDefault="0046589A" w:rsidP="0046589A">
      <w:pPr>
        <w:ind w:firstLine="360"/>
        <w:jc w:val="both"/>
        <w:rPr>
          <w:lang w:val="pt-PT"/>
        </w:rPr>
      </w:pPr>
      <w:r w:rsidRPr="0046589A">
        <w:rPr>
          <w:lang w:val="pt-PT"/>
        </w:rPr>
        <w:t xml:space="preserve">O </w:t>
      </w:r>
      <w:r>
        <w:rPr>
          <w:lang w:val="pt-PT"/>
        </w:rPr>
        <w:t>s</w:t>
      </w:r>
      <w:r w:rsidRPr="0046589A">
        <w:rPr>
          <w:lang w:val="pt-PT"/>
        </w:rPr>
        <w:t>egundo diagrama apresenta a</w:t>
      </w:r>
      <w:r>
        <w:rPr>
          <w:lang w:val="pt-PT"/>
        </w:rPr>
        <w:t xml:space="preserve"> variação da População consoante alguns fatores, juntamente aos fenómenos naturais de nascimentos e mortes. </w:t>
      </w:r>
    </w:p>
    <w:p w14:paraId="11ADC4AC" w14:textId="79671922" w:rsidR="0046589A" w:rsidRDefault="0046589A" w:rsidP="0046589A">
      <w:pPr>
        <w:ind w:firstLine="360"/>
        <w:jc w:val="both"/>
        <w:rPr>
          <w:lang w:val="pt-PT"/>
        </w:rPr>
      </w:pPr>
      <w:r>
        <w:rPr>
          <w:lang w:val="pt-PT"/>
        </w:rPr>
        <w:t>Quanto maior o número de nascimentos, maior será a população, o que contribuirá, consequentemente, para mais nascimentos (Ciclo de Reforço). Em contrapartida, quanto maior a população</w:t>
      </w:r>
      <w:r w:rsidR="004D5D11">
        <w:rPr>
          <w:lang w:val="pt-PT"/>
        </w:rPr>
        <w:t>, maior o número de mortes, que resultará em decréscimo populacional (Ciclo de Balanço).</w:t>
      </w:r>
    </w:p>
    <w:p w14:paraId="363F373F" w14:textId="2DC7ED9C" w:rsidR="004D5D11" w:rsidRDefault="004D5D11" w:rsidP="0046589A">
      <w:pPr>
        <w:ind w:firstLine="360"/>
        <w:jc w:val="both"/>
        <w:rPr>
          <w:lang w:val="pt-PT"/>
        </w:rPr>
      </w:pPr>
      <w:r>
        <w:rPr>
          <w:lang w:val="pt-PT"/>
        </w:rPr>
        <w:t xml:space="preserve">Paralelamente a estes fenómenos, há fatores como a quantidade de recursos </w:t>
      </w:r>
      <w:r w:rsidRPr="004D5D11">
        <w:rPr>
          <w:i/>
          <w:iCs/>
          <w:lang w:val="pt-PT"/>
        </w:rPr>
        <w:t>per capita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à qual é estabelecida uma relação de causalidade negativa com a população, porém essencial para a esperança média de vida. Como consequência da esperança média de vida, tendencionalmente </w:t>
      </w:r>
      <w:r>
        <w:rPr>
          <w:lang w:val="pt-PT"/>
        </w:rPr>
        <w:lastRenderedPageBreak/>
        <w:t xml:space="preserve">poderá existir um menor número de elementos familiares desejado, o que </w:t>
      </w:r>
      <w:r w:rsidR="00EF43A2">
        <w:rPr>
          <w:lang w:val="pt-PT"/>
        </w:rPr>
        <w:t>abona a favor dos nascimentos médios por pessoa que irá resultar em mais nascimentos. Por fim forma um Ciclo de Reforço.</w:t>
      </w:r>
    </w:p>
    <w:p w14:paraId="36508057" w14:textId="4D7FC841" w:rsidR="00EF43A2" w:rsidRPr="004D5D11" w:rsidRDefault="00EF43A2" w:rsidP="0046589A">
      <w:pPr>
        <w:ind w:firstLine="360"/>
        <w:jc w:val="both"/>
        <w:rPr>
          <w:lang w:val="pt-PT"/>
        </w:rPr>
      </w:pPr>
      <w:r>
        <w:rPr>
          <w:lang w:val="pt-PT"/>
        </w:rPr>
        <w:t>Por outro lado, a esperança média de vida relaciona-se diretamente com o número de mortes, visto que quanto menor a mesma, maior o número de óbitos. Estabelecendo-se, assim, um Ciclo de Balanço que contribuirá para o equilíbrio populacional.</w:t>
      </w:r>
    </w:p>
    <w:p w14:paraId="6736D188" w14:textId="156B3550" w:rsidR="00A02F9E" w:rsidRDefault="00A02F9E" w:rsidP="00F33E96">
      <w:pPr>
        <w:pStyle w:val="Ttulo2"/>
        <w:numPr>
          <w:ilvl w:val="1"/>
          <w:numId w:val="1"/>
        </w:numPr>
        <w:rPr>
          <w:lang w:val="pt-PT"/>
        </w:rPr>
      </w:pPr>
      <w:bookmarkStart w:id="5" w:name="_Toc210249269"/>
      <w:r w:rsidRPr="00A02F9E">
        <w:rPr>
          <w:lang w:val="pt-PT"/>
        </w:rPr>
        <w:t>Realização de um Diagrama C</w:t>
      </w:r>
      <w:r>
        <w:rPr>
          <w:lang w:val="pt-PT"/>
        </w:rPr>
        <w:t>ausal</w:t>
      </w:r>
      <w:bookmarkEnd w:id="5"/>
    </w:p>
    <w:p w14:paraId="158B7D88" w14:textId="3E969244" w:rsidR="00257C22" w:rsidRDefault="00257C22" w:rsidP="00257C22">
      <w:pPr>
        <w:ind w:firstLine="360"/>
        <w:jc w:val="both"/>
        <w:rPr>
          <w:lang w:val="pt-PT"/>
        </w:rPr>
      </w:pPr>
      <w:r>
        <w:rPr>
          <w:lang w:val="pt-PT"/>
        </w:rPr>
        <w:t>Como proposto no enunciado, o aluno baseou-se num caso do dia-a-dia (por sinal bastante recorrente em Portugal), para criar um diagrama de ciclos causais. Através do diagrama é possível modelar e perceber o que pode contribuir para o aumento dos incêndios e a influência dos mesmos na sociedade.</w:t>
      </w:r>
    </w:p>
    <w:p w14:paraId="660C786C" w14:textId="0EA789B7" w:rsidR="00A86B0E" w:rsidRDefault="00257C22" w:rsidP="00A86B0E">
      <w:pPr>
        <w:ind w:firstLine="360"/>
        <w:jc w:val="both"/>
        <w:rPr>
          <w:lang w:val="pt-PT"/>
        </w:rPr>
      </w:pPr>
      <w:r>
        <w:rPr>
          <w:lang w:val="pt-PT"/>
        </w:rPr>
        <w:t xml:space="preserve">Quanto maior o número de incêndios, maior o número de paisagens destruídas, que resulta em menor atração turística, diminuindo a Economia Local, resultando </w:t>
      </w:r>
      <w:r w:rsidR="00431ED7">
        <w:rPr>
          <w:lang w:val="pt-PT"/>
        </w:rPr>
        <w:t>em menos recursos de prevenção catástrofes.</w:t>
      </w:r>
      <w:r w:rsidR="00A86B0E">
        <w:rPr>
          <w:lang w:val="pt-PT"/>
        </w:rPr>
        <w:t xml:space="preserve"> Por outro lado, quanto menos incêndios, menos paisagens destruídas, mais turismo, aumenta a Economia Local, que contribui para o aumento de recursos de prevenção, diminuindo assim a quantidade de catástrofes. É possível observar também a variável exógena de apoios externos aos recursos.</w:t>
      </w:r>
      <w:r w:rsidR="00431ED7">
        <w:rPr>
          <w:lang w:val="pt-PT"/>
        </w:rPr>
        <w:t xml:space="preserve"> </w:t>
      </w:r>
    </w:p>
    <w:p w14:paraId="17EB2219" w14:textId="4D0593E4" w:rsidR="00257C22" w:rsidRPr="008743D3" w:rsidRDefault="00431ED7" w:rsidP="00257C22">
      <w:pPr>
        <w:ind w:firstLine="360"/>
        <w:jc w:val="both"/>
      </w:pPr>
      <w:r>
        <w:rPr>
          <w:lang w:val="pt-PT"/>
        </w:rPr>
        <w:t>Assim, é possível identificar um Ciclo de Balanço</w:t>
      </w:r>
      <w:r w:rsidR="00A86B0E">
        <w:rPr>
          <w:lang w:val="pt-PT"/>
        </w:rPr>
        <w:t>,</w:t>
      </w:r>
      <w:r>
        <w:rPr>
          <w:lang w:val="pt-PT"/>
        </w:rPr>
        <w:t xml:space="preserve"> visto não existir uma tendência nem para zero, nem para infinito </w:t>
      </w:r>
      <w:r w:rsidR="00A86B0E">
        <w:rPr>
          <w:lang w:val="pt-PT"/>
        </w:rPr>
        <w:t>d</w:t>
      </w:r>
      <w:r>
        <w:rPr>
          <w:lang w:val="pt-PT"/>
        </w:rPr>
        <w:t>o número de incêndios.</w:t>
      </w:r>
      <w:r w:rsidR="00A86B0E">
        <w:rPr>
          <w:lang w:val="pt-PT"/>
        </w:rPr>
        <w:t xml:space="preserve"> </w:t>
      </w:r>
      <w:r w:rsidR="00A86B0E">
        <w:rPr>
          <w:lang w:val="pt-PT"/>
        </w:rPr>
        <w:fldChar w:fldCharType="begin"/>
      </w:r>
      <w:r w:rsidR="00A86B0E">
        <w:rPr>
          <w:lang w:val="pt-PT"/>
        </w:rPr>
        <w:instrText xml:space="preserve"> REF _Ref209737297 \h </w:instrText>
      </w:r>
      <w:r w:rsidR="00A86B0E">
        <w:rPr>
          <w:lang w:val="pt-PT"/>
        </w:rPr>
      </w:r>
      <w:r w:rsidR="00A86B0E">
        <w:rPr>
          <w:lang w:val="pt-PT"/>
        </w:rPr>
        <w:fldChar w:fldCharType="separate"/>
      </w:r>
      <w:proofErr w:type="spellStart"/>
      <w:r w:rsidR="00A86B0E">
        <w:t>Figura</w:t>
      </w:r>
      <w:proofErr w:type="spellEnd"/>
      <w:r w:rsidR="00A86B0E">
        <w:t xml:space="preserve"> </w:t>
      </w:r>
      <w:r w:rsidR="00A86B0E">
        <w:rPr>
          <w:noProof/>
        </w:rPr>
        <w:t>1</w:t>
      </w:r>
      <w:r w:rsidR="00A86B0E">
        <w:t xml:space="preserve"> - </w:t>
      </w:r>
      <w:proofErr w:type="spellStart"/>
      <w:r w:rsidR="00A86B0E">
        <w:t>Diagrama</w:t>
      </w:r>
      <w:proofErr w:type="spellEnd"/>
      <w:r w:rsidR="00A86B0E">
        <w:t xml:space="preserve"> de Ciclos </w:t>
      </w:r>
      <w:proofErr w:type="spellStart"/>
      <w:r w:rsidR="00A86B0E">
        <w:t>Causais</w:t>
      </w:r>
      <w:proofErr w:type="spellEnd"/>
      <w:r w:rsidR="00A86B0E">
        <w:rPr>
          <w:lang w:val="pt-PT"/>
        </w:rPr>
        <w:fldChar w:fldCharType="end"/>
      </w:r>
    </w:p>
    <w:p w14:paraId="4D2A2869" w14:textId="77777777" w:rsidR="00257C22" w:rsidRPr="008743D3" w:rsidRDefault="00257C22" w:rsidP="00257C22">
      <w:pPr>
        <w:ind w:firstLine="360"/>
      </w:pPr>
    </w:p>
    <w:p w14:paraId="150D77B2" w14:textId="159654A3" w:rsidR="00257C22" w:rsidRPr="008743D3" w:rsidRDefault="00A86B0E" w:rsidP="00257C22">
      <w:pPr>
        <w:ind w:left="36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9AC55" wp14:editId="33767888">
                <wp:simplePos x="0" y="0"/>
                <wp:positionH relativeFrom="column">
                  <wp:posOffset>-7620</wp:posOffset>
                </wp:positionH>
                <wp:positionV relativeFrom="paragraph">
                  <wp:posOffset>5077460</wp:posOffset>
                </wp:positionV>
                <wp:extent cx="5612130" cy="635"/>
                <wp:effectExtent l="0" t="0" r="0" b="0"/>
                <wp:wrapSquare wrapText="bothSides"/>
                <wp:docPr id="132947541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634664" w14:textId="64E8D4E6" w:rsidR="00A86B0E" w:rsidRPr="00746E40" w:rsidRDefault="00A86B0E" w:rsidP="00A86B0E">
                            <w:pPr>
                              <w:pStyle w:val="Legenda"/>
                              <w:jc w:val="center"/>
                              <w:rPr>
                                <w:szCs w:val="22"/>
                              </w:rPr>
                            </w:pPr>
                            <w:bookmarkStart w:id="6" w:name="_Ref209737297"/>
                            <w:bookmarkStart w:id="7" w:name="_Toc210249281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a \* ARABIC ">
                              <w:r w:rsidR="00206DD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Diagrama</w:t>
                            </w:r>
                            <w:proofErr w:type="spellEnd"/>
                            <w:r>
                              <w:t xml:space="preserve"> de Ciclos </w:t>
                            </w:r>
                            <w:proofErr w:type="spellStart"/>
                            <w:r>
                              <w:t>Causais</w:t>
                            </w:r>
                            <w:bookmarkEnd w:id="6"/>
                            <w:bookmarkEnd w:id="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39AC55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.6pt;margin-top:399.8pt;width:441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" stroked="f">
                <v:textbox style="mso-fit-shape-to-text:t" inset="0,0,0,0">
                  <w:txbxContent>
                    <w:p w14:paraId="5A634664" w14:textId="64E8D4E6" w:rsidR="00A86B0E" w:rsidRPr="00746E40" w:rsidRDefault="00A86B0E" w:rsidP="00A86B0E">
                      <w:pPr>
                        <w:pStyle w:val="Legenda"/>
                        <w:jc w:val="center"/>
                        <w:rPr>
                          <w:szCs w:val="22"/>
                        </w:rPr>
                      </w:pPr>
                      <w:bookmarkStart w:id="8" w:name="_Ref209737297"/>
                      <w:bookmarkStart w:id="9" w:name="_Toc210249281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fldSimple w:instr=" SEQ Figura \* ARABIC ">
                        <w:r w:rsidR="00206DD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Diagrama</w:t>
                      </w:r>
                      <w:proofErr w:type="spellEnd"/>
                      <w:r>
                        <w:t xml:space="preserve"> de Ciclos </w:t>
                      </w:r>
                      <w:proofErr w:type="spellStart"/>
                      <w:r>
                        <w:t>Causais</w:t>
                      </w:r>
                      <w:bookmarkEnd w:id="8"/>
                      <w:bookmarkEnd w:id="9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A86B0E"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2D7B3201" wp14:editId="200D25F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5020310"/>
            <wp:effectExtent l="0" t="0" r="7620" b="8890"/>
            <wp:wrapSquare wrapText="bothSides"/>
            <wp:docPr id="1486736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3630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140B5" w14:textId="42C1D26A" w:rsidR="576062CF" w:rsidRPr="008743D3" w:rsidRDefault="576062CF" w:rsidP="00EF43A2">
      <w:pPr>
        <w:ind w:firstLine="0"/>
      </w:pPr>
    </w:p>
    <w:p w14:paraId="5072691E" w14:textId="13189C32" w:rsidR="00DB3347" w:rsidRPr="008743D3" w:rsidRDefault="00DB3347" w:rsidP="576062CF"/>
    <w:p w14:paraId="5D53F248" w14:textId="6C9465F5" w:rsidR="00DB3347" w:rsidRPr="008743D3" w:rsidRDefault="00DB3347" w:rsidP="008743D3"/>
    <w:p w14:paraId="7EEEE4B1" w14:textId="77777777" w:rsidR="00DB3347" w:rsidRPr="008743D3" w:rsidRDefault="00DB3347" w:rsidP="008743D3"/>
    <w:p w14:paraId="5B608719" w14:textId="77777777" w:rsidR="00DB3347" w:rsidRPr="008743D3" w:rsidRDefault="00DB3347" w:rsidP="008743D3"/>
    <w:p w14:paraId="3EA7FA0C" w14:textId="77777777" w:rsidR="008743D3" w:rsidRDefault="008743D3" w:rsidP="008743D3"/>
    <w:p w14:paraId="59C1D434" w14:textId="77777777" w:rsidR="008743D3" w:rsidRDefault="008743D3" w:rsidP="008743D3"/>
    <w:p w14:paraId="138C65CC" w14:textId="440FBCDD" w:rsidR="008743D3" w:rsidRDefault="00CE59BF" w:rsidP="008743D3">
      <w:pPr>
        <w:pStyle w:val="Ttulo1"/>
        <w:numPr>
          <w:ilvl w:val="0"/>
          <w:numId w:val="1"/>
        </w:numPr>
      </w:pPr>
      <w:bookmarkStart w:id="10" w:name="_Toc210249270"/>
      <w:r>
        <w:lastRenderedPageBreak/>
        <w:t>Logo</w:t>
      </w:r>
      <w:bookmarkEnd w:id="10"/>
    </w:p>
    <w:p w14:paraId="3FB7D7BE" w14:textId="2E51DC35" w:rsidR="008743D3" w:rsidRDefault="008743D3" w:rsidP="008743D3">
      <w:pPr>
        <w:jc w:val="both"/>
        <w:rPr>
          <w:lang w:val="pt-PT"/>
        </w:rPr>
      </w:pPr>
      <w:r w:rsidRPr="008743D3">
        <w:rPr>
          <w:lang w:val="pt-PT"/>
        </w:rPr>
        <w:t>O aluno utilizou a es</w:t>
      </w:r>
      <w:r>
        <w:rPr>
          <w:lang w:val="pt-PT"/>
        </w:rPr>
        <w:t xml:space="preserve">trutura sugerida da qual fazem parte: </w:t>
      </w:r>
      <w:proofErr w:type="spellStart"/>
      <w:r>
        <w:rPr>
          <w:lang w:val="pt-PT"/>
        </w:rPr>
        <w:t>ProcessingSetup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IProcessingApp</w:t>
      </w:r>
      <w:proofErr w:type="spellEnd"/>
      <w:r>
        <w:rPr>
          <w:lang w:val="pt-PT"/>
        </w:rPr>
        <w:t xml:space="preserve"> e a classe que </w:t>
      </w:r>
      <w:proofErr w:type="spellStart"/>
      <w:r>
        <w:rPr>
          <w:lang w:val="pt-PT"/>
        </w:rPr>
        <w:t>extende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PApplet</w:t>
      </w:r>
      <w:proofErr w:type="spellEnd"/>
      <w:r>
        <w:rPr>
          <w:lang w:val="pt-PT"/>
        </w:rPr>
        <w:t xml:space="preserve"> para criação das figuras.</w:t>
      </w:r>
    </w:p>
    <w:p w14:paraId="14BCDBF2" w14:textId="1A0B413F" w:rsidR="007549A0" w:rsidRDefault="007549A0" w:rsidP="007549A0">
      <w:pPr>
        <w:pStyle w:val="Ttulo2"/>
        <w:numPr>
          <w:ilvl w:val="1"/>
          <w:numId w:val="1"/>
        </w:numPr>
        <w:rPr>
          <w:lang w:val="pt-PT"/>
        </w:rPr>
      </w:pPr>
      <w:bookmarkStart w:id="11" w:name="_Toc210249271"/>
      <w:r>
        <w:rPr>
          <w:lang w:val="pt-PT"/>
        </w:rPr>
        <w:t>Logótipo</w:t>
      </w:r>
      <w:bookmarkEnd w:id="11"/>
    </w:p>
    <w:p w14:paraId="582EA813" w14:textId="6C5369FE" w:rsidR="007549A0" w:rsidRDefault="00780576" w:rsidP="00780576">
      <w:pPr>
        <w:pStyle w:val="Ttulo3"/>
        <w:numPr>
          <w:ilvl w:val="0"/>
          <w:numId w:val="6"/>
        </w:numPr>
        <w:rPr>
          <w:lang w:val="pt-PT"/>
        </w:rPr>
      </w:pPr>
      <w:bookmarkStart w:id="12" w:name="_Toc210249272"/>
      <w:r>
        <w:rPr>
          <w:lang w:val="pt-PT"/>
        </w:rPr>
        <w:t>Design</w:t>
      </w:r>
      <w:bookmarkEnd w:id="12"/>
    </w:p>
    <w:p w14:paraId="42FB655A" w14:textId="7B2D28C7" w:rsidR="008743D3" w:rsidRDefault="00780576" w:rsidP="00780576">
      <w:pPr>
        <w:ind w:firstLine="360"/>
        <w:jc w:val="both"/>
        <w:rPr>
          <w:lang w:val="pt-PT"/>
        </w:rPr>
      </w:pPr>
      <w:r>
        <w:rPr>
          <w:lang w:val="pt-PT"/>
        </w:rPr>
        <w:t xml:space="preserve">Foi concebida a oportunidade de criar um logo à escolha e o aluno decidiu desenvolver o da marca Volvo. Para tal, utilizou os métodos </w:t>
      </w:r>
      <w:proofErr w:type="spellStart"/>
      <w:proofErr w:type="gramStart"/>
      <w:r w:rsidRPr="00780576">
        <w:rPr>
          <w:i/>
          <w:iCs/>
          <w:lang w:val="pt-PT"/>
        </w:rPr>
        <w:t>ellipse</w:t>
      </w:r>
      <w:proofErr w:type="spellEnd"/>
      <w:r w:rsidRPr="00780576">
        <w:rPr>
          <w:i/>
          <w:iCs/>
          <w:lang w:val="pt-PT"/>
        </w:rPr>
        <w:t>(</w:t>
      </w:r>
      <w:proofErr w:type="gramEnd"/>
      <w:r w:rsidRPr="00780576">
        <w:rPr>
          <w:i/>
          <w:iCs/>
          <w:lang w:val="pt-PT"/>
        </w:rPr>
        <w:t>)</w:t>
      </w:r>
      <w:r>
        <w:rPr>
          <w:lang w:val="pt-PT"/>
        </w:rPr>
        <w:t xml:space="preserve"> para desenhar o arco, </w:t>
      </w:r>
      <w:proofErr w:type="spellStart"/>
      <w:proofErr w:type="gramStart"/>
      <w:r w:rsidRPr="00780576">
        <w:rPr>
          <w:i/>
          <w:iCs/>
          <w:lang w:val="pt-PT"/>
        </w:rPr>
        <w:t>rect</w:t>
      </w:r>
      <w:proofErr w:type="spellEnd"/>
      <w:r w:rsidRPr="00780576">
        <w:rPr>
          <w:i/>
          <w:iCs/>
          <w:lang w:val="pt-PT"/>
        </w:rPr>
        <w:t>(</w:t>
      </w:r>
      <w:proofErr w:type="gramEnd"/>
      <w:r w:rsidRPr="00780576">
        <w:rPr>
          <w:i/>
          <w:iCs/>
          <w:lang w:val="pt-PT"/>
        </w:rPr>
        <w:t>)</w:t>
      </w:r>
      <w:r>
        <w:rPr>
          <w:lang w:val="pt-PT"/>
        </w:rPr>
        <w:t xml:space="preserve"> para o retângulo do meio, </w:t>
      </w:r>
      <w:proofErr w:type="spellStart"/>
      <w:proofErr w:type="gramStart"/>
      <w:r w:rsidRPr="00780576">
        <w:rPr>
          <w:i/>
          <w:iCs/>
          <w:lang w:val="pt-PT"/>
        </w:rPr>
        <w:t>triangle</w:t>
      </w:r>
      <w:proofErr w:type="spellEnd"/>
      <w:r w:rsidRPr="00780576">
        <w:rPr>
          <w:i/>
          <w:iCs/>
          <w:lang w:val="pt-PT"/>
        </w:rPr>
        <w:t>(</w:t>
      </w:r>
      <w:proofErr w:type="gramEnd"/>
      <w:r w:rsidRPr="00780576">
        <w:rPr>
          <w:i/>
          <w:iCs/>
          <w:lang w:val="pt-PT"/>
        </w:rPr>
        <w:t>)</w:t>
      </w:r>
      <w:r>
        <w:rPr>
          <w:lang w:val="pt-PT"/>
        </w:rPr>
        <w:t xml:space="preserve"> e </w:t>
      </w:r>
      <w:proofErr w:type="spellStart"/>
      <w:proofErr w:type="gramStart"/>
      <w:r w:rsidRPr="00780576">
        <w:rPr>
          <w:i/>
          <w:iCs/>
          <w:lang w:val="pt-PT"/>
        </w:rPr>
        <w:t>quad</w:t>
      </w:r>
      <w:proofErr w:type="spellEnd"/>
      <w:r w:rsidRPr="00780576">
        <w:rPr>
          <w:i/>
          <w:iCs/>
          <w:lang w:val="pt-PT"/>
        </w:rPr>
        <w:t>(</w:t>
      </w:r>
      <w:proofErr w:type="gramEnd"/>
      <w:r w:rsidRPr="00780576">
        <w:rPr>
          <w:i/>
          <w:iCs/>
          <w:lang w:val="pt-PT"/>
        </w:rPr>
        <w:t>)</w:t>
      </w:r>
      <w:r>
        <w:rPr>
          <w:lang w:val="pt-PT"/>
        </w:rPr>
        <w:t xml:space="preserve"> para a seta e, por fim, </w:t>
      </w:r>
      <w:proofErr w:type="spellStart"/>
      <w:proofErr w:type="gramStart"/>
      <w:r w:rsidRPr="00780576">
        <w:rPr>
          <w:i/>
          <w:iCs/>
          <w:lang w:val="pt-PT"/>
        </w:rPr>
        <w:t>text</w:t>
      </w:r>
      <w:proofErr w:type="spellEnd"/>
      <w:r w:rsidRPr="00780576">
        <w:rPr>
          <w:i/>
          <w:iCs/>
          <w:lang w:val="pt-PT"/>
        </w:rPr>
        <w:t>(</w:t>
      </w:r>
      <w:proofErr w:type="gramEnd"/>
      <w:r w:rsidRPr="00780576">
        <w:rPr>
          <w:i/>
          <w:iCs/>
          <w:lang w:val="pt-PT"/>
        </w:rPr>
        <w:t>)</w:t>
      </w:r>
      <w:r>
        <w:rPr>
          <w:lang w:val="pt-PT"/>
        </w:rPr>
        <w:t xml:space="preserve"> para o nome. </w:t>
      </w:r>
    </w:p>
    <w:p w14:paraId="04B005E4" w14:textId="77777777" w:rsidR="00780576" w:rsidRPr="008743D3" w:rsidRDefault="00780576" w:rsidP="00780576">
      <w:pPr>
        <w:ind w:firstLine="360"/>
        <w:jc w:val="both"/>
        <w:rPr>
          <w:lang w:val="pt-PT"/>
        </w:rPr>
      </w:pPr>
    </w:p>
    <w:p w14:paraId="69781848" w14:textId="5B512D2D" w:rsidR="008743D3" w:rsidRPr="008743D3" w:rsidRDefault="00206DD0" w:rsidP="008743D3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3F0EDB" wp14:editId="398EAD02">
                <wp:simplePos x="0" y="0"/>
                <wp:positionH relativeFrom="column">
                  <wp:posOffset>1148715</wp:posOffset>
                </wp:positionH>
                <wp:positionV relativeFrom="paragraph">
                  <wp:posOffset>3635375</wp:posOffset>
                </wp:positionV>
                <wp:extent cx="3257550" cy="635"/>
                <wp:effectExtent l="0" t="0" r="0" b="0"/>
                <wp:wrapSquare wrapText="bothSides"/>
                <wp:docPr id="55511830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C639E2" w14:textId="0A39A2E4" w:rsidR="00206DD0" w:rsidRPr="00A26DBA" w:rsidRDefault="00206DD0" w:rsidP="00206DD0">
                            <w:pPr>
                              <w:pStyle w:val="Legenda"/>
                              <w:jc w:val="center"/>
                              <w:rPr>
                                <w:noProof/>
                                <w:szCs w:val="22"/>
                              </w:rPr>
                            </w:pPr>
                            <w:bookmarkStart w:id="13" w:name="_Toc210249282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Logo Volvo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F0EDB" id="_x0000_s1027" type="#_x0000_t202" style="position:absolute;left:0;text-align:left;margin-left:90.45pt;margin-top:286.25pt;width:256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" stroked="f">
                <v:textbox style="mso-fit-shape-to-text:t" inset="0,0,0,0">
                  <w:txbxContent>
                    <w:p w14:paraId="1CC639E2" w14:textId="0A39A2E4" w:rsidR="00206DD0" w:rsidRPr="00A26DBA" w:rsidRDefault="00206DD0" w:rsidP="00206DD0">
                      <w:pPr>
                        <w:pStyle w:val="Legenda"/>
                        <w:jc w:val="center"/>
                        <w:rPr>
                          <w:noProof/>
                          <w:szCs w:val="22"/>
                        </w:rPr>
                      </w:pPr>
                      <w:bookmarkStart w:id="14" w:name="_Toc210249282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Logo Volvo</w:t>
                      </w:r>
                      <w:bookmarkEnd w:id="14"/>
                    </w:p>
                  </w:txbxContent>
                </v:textbox>
                <w10:wrap type="square"/>
              </v:shape>
            </w:pict>
          </mc:Fallback>
        </mc:AlternateContent>
      </w:r>
      <w:r w:rsidR="008743D3" w:rsidRPr="008743D3">
        <w:rPr>
          <w:noProof/>
        </w:rPr>
        <w:drawing>
          <wp:anchor distT="0" distB="0" distL="114300" distR="114300" simplePos="0" relativeHeight="251663360" behindDoc="0" locked="0" layoutInCell="1" allowOverlap="1" wp14:anchorId="69529B5B" wp14:editId="48AFAA47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3257550" cy="3460115"/>
            <wp:effectExtent l="76200" t="76200" r="133350" b="140335"/>
            <wp:wrapSquare wrapText="bothSides"/>
            <wp:docPr id="18234640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6407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60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CDC56" w14:textId="654AFC2E" w:rsidR="008743D3" w:rsidRPr="008743D3" w:rsidRDefault="008743D3" w:rsidP="008743D3">
      <w:pPr>
        <w:rPr>
          <w:lang w:val="pt-PT"/>
        </w:rPr>
      </w:pPr>
    </w:p>
    <w:p w14:paraId="41921C0B" w14:textId="6710750D" w:rsidR="008743D3" w:rsidRPr="008743D3" w:rsidRDefault="008743D3" w:rsidP="008743D3">
      <w:pPr>
        <w:rPr>
          <w:lang w:val="pt-PT"/>
        </w:rPr>
      </w:pPr>
    </w:p>
    <w:p w14:paraId="5361916A" w14:textId="00194467" w:rsidR="008743D3" w:rsidRPr="008743D3" w:rsidRDefault="008743D3" w:rsidP="008743D3">
      <w:pPr>
        <w:rPr>
          <w:lang w:val="pt-PT"/>
        </w:rPr>
      </w:pPr>
    </w:p>
    <w:p w14:paraId="69AF6F42" w14:textId="65868B31" w:rsidR="008743D3" w:rsidRPr="008743D3" w:rsidRDefault="008743D3" w:rsidP="008743D3">
      <w:pPr>
        <w:rPr>
          <w:lang w:val="pt-PT"/>
        </w:rPr>
      </w:pPr>
    </w:p>
    <w:p w14:paraId="24CBE0FA" w14:textId="35E0675B" w:rsidR="008743D3" w:rsidRPr="008743D3" w:rsidRDefault="008743D3" w:rsidP="008743D3">
      <w:pPr>
        <w:rPr>
          <w:lang w:val="pt-PT"/>
        </w:rPr>
      </w:pPr>
    </w:p>
    <w:p w14:paraId="79FCF4E1" w14:textId="77777777" w:rsidR="008743D3" w:rsidRPr="008743D3" w:rsidRDefault="008743D3" w:rsidP="008743D3">
      <w:pPr>
        <w:rPr>
          <w:lang w:val="pt-PT"/>
        </w:rPr>
      </w:pPr>
    </w:p>
    <w:p w14:paraId="7AB4A518" w14:textId="30C05ADD" w:rsidR="008743D3" w:rsidRPr="008743D3" w:rsidRDefault="008743D3" w:rsidP="008743D3">
      <w:pPr>
        <w:rPr>
          <w:lang w:val="pt-PT"/>
        </w:rPr>
      </w:pPr>
    </w:p>
    <w:p w14:paraId="33F89C51" w14:textId="405CCDF2" w:rsidR="008743D3" w:rsidRPr="008743D3" w:rsidRDefault="008743D3" w:rsidP="008743D3">
      <w:pPr>
        <w:rPr>
          <w:lang w:val="pt-PT"/>
        </w:rPr>
      </w:pPr>
    </w:p>
    <w:p w14:paraId="61D31884" w14:textId="140BB3E1" w:rsidR="008743D3" w:rsidRPr="008743D3" w:rsidRDefault="008743D3" w:rsidP="008743D3">
      <w:pPr>
        <w:rPr>
          <w:lang w:val="pt-PT"/>
        </w:rPr>
      </w:pPr>
    </w:p>
    <w:p w14:paraId="62079CE0" w14:textId="7F76D9E1" w:rsidR="008743D3" w:rsidRDefault="008743D3" w:rsidP="008743D3">
      <w:pPr>
        <w:rPr>
          <w:lang w:val="pt-PT"/>
        </w:rPr>
      </w:pPr>
    </w:p>
    <w:p w14:paraId="360DD78B" w14:textId="77777777" w:rsidR="00780576" w:rsidRDefault="00780576" w:rsidP="008743D3">
      <w:pPr>
        <w:rPr>
          <w:lang w:val="pt-PT"/>
        </w:rPr>
      </w:pPr>
    </w:p>
    <w:p w14:paraId="05307789" w14:textId="77777777" w:rsidR="00780576" w:rsidRDefault="00780576" w:rsidP="008743D3">
      <w:pPr>
        <w:rPr>
          <w:lang w:val="pt-PT"/>
        </w:rPr>
      </w:pPr>
    </w:p>
    <w:p w14:paraId="06749BDA" w14:textId="77777777" w:rsidR="00780576" w:rsidRDefault="00780576" w:rsidP="008743D3">
      <w:pPr>
        <w:rPr>
          <w:lang w:val="pt-PT"/>
        </w:rPr>
      </w:pPr>
    </w:p>
    <w:p w14:paraId="0195A80D" w14:textId="77777777" w:rsidR="00780576" w:rsidRDefault="00780576" w:rsidP="008743D3">
      <w:pPr>
        <w:rPr>
          <w:lang w:val="pt-PT"/>
        </w:rPr>
      </w:pPr>
    </w:p>
    <w:p w14:paraId="5BF04882" w14:textId="36AD45B4" w:rsidR="008743D3" w:rsidRPr="00780576" w:rsidRDefault="00780576" w:rsidP="00780576">
      <w:pPr>
        <w:pStyle w:val="Ttulo3"/>
        <w:numPr>
          <w:ilvl w:val="0"/>
          <w:numId w:val="6"/>
        </w:numPr>
        <w:rPr>
          <w:lang w:val="pt-PT"/>
        </w:rPr>
      </w:pPr>
      <w:bookmarkStart w:id="15" w:name="_Toc210249273"/>
      <w:r>
        <w:rPr>
          <w:lang w:val="pt-PT"/>
        </w:rPr>
        <w:lastRenderedPageBreak/>
        <w:t>Instanciar aleatoriamente com periodicidade de 2s</w:t>
      </w:r>
      <w:bookmarkEnd w:id="15"/>
    </w:p>
    <w:p w14:paraId="68A4E52E" w14:textId="24E61281" w:rsidR="00780576" w:rsidRDefault="00780576" w:rsidP="00EF3781">
      <w:pPr>
        <w:ind w:left="360" w:firstLine="360"/>
        <w:jc w:val="both"/>
        <w:rPr>
          <w:lang w:val="pt-PT"/>
        </w:rPr>
      </w:pPr>
      <w:r>
        <w:rPr>
          <w:lang w:val="pt-PT"/>
        </w:rPr>
        <w:t xml:space="preserve">Foi utilizado o método </w:t>
      </w:r>
      <w:proofErr w:type="spellStart"/>
      <w:proofErr w:type="gramStart"/>
      <w:r w:rsidRPr="00780576">
        <w:rPr>
          <w:i/>
          <w:iCs/>
          <w:lang w:val="pt-PT"/>
        </w:rPr>
        <w:t>random</w:t>
      </w:r>
      <w:proofErr w:type="spellEnd"/>
      <w:r w:rsidRPr="00780576">
        <w:rPr>
          <w:i/>
          <w:iCs/>
          <w:lang w:val="pt-PT"/>
        </w:rPr>
        <w:t>(</w:t>
      </w:r>
      <w:proofErr w:type="gramEnd"/>
      <w:r w:rsidRPr="00780576">
        <w:rPr>
          <w:i/>
          <w:iCs/>
          <w:lang w:val="pt-PT"/>
        </w:rPr>
        <w:t>)</w:t>
      </w:r>
      <w:r>
        <w:rPr>
          <w:lang w:val="pt-PT"/>
        </w:rPr>
        <w:t>, para gerar valores aleatórios de posições x e y</w:t>
      </w:r>
      <w:r w:rsidR="00EF3781">
        <w:rPr>
          <w:lang w:val="pt-PT"/>
        </w:rPr>
        <w:t>, correspondentes as coordenadas centrais do logo, para quando fosse desenhado, se posicionasse aleatoriamente na janela. Foi essencial colocar o fundo a branco a cada iteração, para impedir sobreposição das iterações, tornando a janela caótica.</w:t>
      </w:r>
    </w:p>
    <w:p w14:paraId="7DEACE4A" w14:textId="3054219C" w:rsidR="00EF3781" w:rsidRDefault="00EF3781" w:rsidP="00EF3781">
      <w:pPr>
        <w:pStyle w:val="Ttulo3"/>
        <w:numPr>
          <w:ilvl w:val="0"/>
          <w:numId w:val="6"/>
        </w:numPr>
        <w:rPr>
          <w:lang w:val="pt-PT"/>
        </w:rPr>
      </w:pPr>
      <w:bookmarkStart w:id="16" w:name="_Toc210249274"/>
      <w:proofErr w:type="spellStart"/>
      <w:r>
        <w:rPr>
          <w:lang w:val="pt-PT"/>
        </w:rPr>
        <w:t>Easing</w:t>
      </w:r>
      <w:bookmarkEnd w:id="16"/>
      <w:proofErr w:type="spellEnd"/>
    </w:p>
    <w:p w14:paraId="05EBA748" w14:textId="5ED8AAC5" w:rsidR="00EF3781" w:rsidRDefault="00EF3781" w:rsidP="00EF3781">
      <w:pPr>
        <w:rPr>
          <w:lang w:val="pt-PT"/>
        </w:rPr>
      </w:pPr>
      <w:r>
        <w:rPr>
          <w:lang w:val="pt-PT"/>
        </w:rPr>
        <w:t xml:space="preserve">O aluno implementou a técnica de </w:t>
      </w:r>
      <w:proofErr w:type="spellStart"/>
      <w:r w:rsidRPr="00EF3781">
        <w:rPr>
          <w:i/>
          <w:iCs/>
          <w:lang w:val="pt-PT"/>
        </w:rPr>
        <w:t>easing</w:t>
      </w:r>
      <w:proofErr w:type="spellEnd"/>
      <w:r>
        <w:rPr>
          <w:lang w:val="pt-PT"/>
        </w:rPr>
        <w:t>, como proposto, e para tal, considerando x e y, definiu como target a posição do cursor na janela, que posteriormente lhe é subtraído o valor da posição final, onde é aplicado um atraso de 0.05, suavizando assim o movimento.</w:t>
      </w:r>
    </w:p>
    <w:p w14:paraId="0A791F15" w14:textId="74B2B7CD" w:rsidR="00EF3781" w:rsidRDefault="00EF3781" w:rsidP="00EF3781">
      <w:pPr>
        <w:pStyle w:val="Ttulo3"/>
        <w:numPr>
          <w:ilvl w:val="0"/>
          <w:numId w:val="6"/>
        </w:numPr>
        <w:rPr>
          <w:lang w:val="pt-PT"/>
        </w:rPr>
      </w:pPr>
      <w:bookmarkStart w:id="17" w:name="_Toc210249275"/>
      <w:r>
        <w:rPr>
          <w:lang w:val="pt-PT"/>
        </w:rPr>
        <w:t>Interatividade</w:t>
      </w:r>
      <w:bookmarkEnd w:id="17"/>
    </w:p>
    <w:p w14:paraId="12214176" w14:textId="3D2248CA" w:rsidR="00EF3781" w:rsidRPr="00EF3781" w:rsidRDefault="00EF3781" w:rsidP="004A535A">
      <w:pPr>
        <w:jc w:val="both"/>
        <w:rPr>
          <w:lang w:val="pt-PT"/>
        </w:rPr>
      </w:pPr>
      <w:r>
        <w:rPr>
          <w:lang w:val="pt-PT"/>
        </w:rPr>
        <w:t>Foi implementada a condição de alterar a cor do Logo para azul, quando premido o botão direito do rato, e para preto</w:t>
      </w:r>
      <w:r w:rsidR="004A535A">
        <w:rPr>
          <w:lang w:val="pt-PT"/>
        </w:rPr>
        <w:t xml:space="preserve"> premindo o botão esquerdo.</w:t>
      </w:r>
    </w:p>
    <w:p w14:paraId="6B66D638" w14:textId="4359DCC4" w:rsidR="008743D3" w:rsidRPr="008743D3" w:rsidRDefault="00206DD0" w:rsidP="008743D3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7731ED" wp14:editId="4D71AD25">
                <wp:simplePos x="0" y="0"/>
                <wp:positionH relativeFrom="column">
                  <wp:posOffset>1034415</wp:posOffset>
                </wp:positionH>
                <wp:positionV relativeFrom="paragraph">
                  <wp:posOffset>3822065</wp:posOffset>
                </wp:positionV>
                <wp:extent cx="3481705" cy="635"/>
                <wp:effectExtent l="0" t="0" r="0" b="0"/>
                <wp:wrapSquare wrapText="bothSides"/>
                <wp:docPr id="70542707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6D2665" w14:textId="51899FDA" w:rsidR="00206DD0" w:rsidRPr="00954D9A" w:rsidRDefault="00206DD0" w:rsidP="00206DD0">
                            <w:pPr>
                              <w:pStyle w:val="Legenda"/>
                              <w:jc w:val="center"/>
                              <w:rPr>
                                <w:noProof/>
                                <w:szCs w:val="22"/>
                              </w:rPr>
                            </w:pPr>
                            <w:bookmarkStart w:id="18" w:name="_Toc210249283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Logo Volvo </w:t>
                            </w:r>
                            <w:proofErr w:type="spellStart"/>
                            <w:r>
                              <w:t>Interatividade</w:t>
                            </w:r>
                            <w:bookmarkEnd w:id="1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731ED" id="_x0000_s1028" type="#_x0000_t202" style="position:absolute;left:0;text-align:left;margin-left:81.45pt;margin-top:300.95pt;width:274.1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0ItGwIAAD8EAAAOAAAAZHJzL2Uyb0RvYy54bWysU8Fu2zAMvQ/YPwi6L07StS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" stroked="f">
                <v:textbox style="mso-fit-shape-to-text:t" inset="0,0,0,0">
                  <w:txbxContent>
                    <w:p w14:paraId="6E6D2665" w14:textId="51899FDA" w:rsidR="00206DD0" w:rsidRPr="00954D9A" w:rsidRDefault="00206DD0" w:rsidP="00206DD0">
                      <w:pPr>
                        <w:pStyle w:val="Legenda"/>
                        <w:jc w:val="center"/>
                        <w:rPr>
                          <w:noProof/>
                          <w:szCs w:val="22"/>
                        </w:rPr>
                      </w:pPr>
                      <w:bookmarkStart w:id="19" w:name="_Toc210249283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Logo Volvo </w:t>
                      </w:r>
                      <w:proofErr w:type="spellStart"/>
                      <w:r>
                        <w:t>Interatividade</w:t>
                      </w:r>
                      <w:bookmarkEnd w:id="19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A535A">
        <w:rPr>
          <w:noProof/>
        </w:rPr>
        <w:drawing>
          <wp:anchor distT="0" distB="0" distL="114300" distR="114300" simplePos="0" relativeHeight="251662336" behindDoc="0" locked="0" layoutInCell="1" allowOverlap="1" wp14:anchorId="145E0FEF" wp14:editId="62FAC049">
            <wp:simplePos x="0" y="0"/>
            <wp:positionH relativeFrom="margin">
              <wp:align>center</wp:align>
            </wp:positionH>
            <wp:positionV relativeFrom="paragraph">
              <wp:posOffset>86360</wp:posOffset>
            </wp:positionV>
            <wp:extent cx="3481705" cy="3712845"/>
            <wp:effectExtent l="76200" t="76200" r="137795" b="135255"/>
            <wp:wrapSquare wrapText="bothSides"/>
            <wp:docPr id="151411285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05" cy="3712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861B2" w14:textId="2A91853C" w:rsidR="008743D3" w:rsidRPr="008743D3" w:rsidRDefault="008743D3" w:rsidP="008743D3">
      <w:pPr>
        <w:rPr>
          <w:lang w:val="pt-PT"/>
        </w:rPr>
      </w:pPr>
    </w:p>
    <w:p w14:paraId="3E3299EE" w14:textId="6626C591" w:rsidR="008743D3" w:rsidRPr="008743D3" w:rsidRDefault="008743D3" w:rsidP="008743D3">
      <w:pPr>
        <w:rPr>
          <w:lang w:val="pt-PT"/>
        </w:rPr>
      </w:pPr>
    </w:p>
    <w:p w14:paraId="07E2866E" w14:textId="540FFD6F" w:rsidR="008743D3" w:rsidRPr="008743D3" w:rsidRDefault="008743D3" w:rsidP="008743D3">
      <w:pPr>
        <w:rPr>
          <w:lang w:val="pt-PT"/>
        </w:rPr>
      </w:pPr>
    </w:p>
    <w:p w14:paraId="345DA220" w14:textId="4D7B4E0F" w:rsidR="008743D3" w:rsidRPr="008743D3" w:rsidRDefault="008743D3" w:rsidP="008743D3">
      <w:pPr>
        <w:rPr>
          <w:lang w:val="pt-PT"/>
        </w:rPr>
      </w:pPr>
    </w:p>
    <w:p w14:paraId="279492E7" w14:textId="2991D77E" w:rsidR="008743D3" w:rsidRDefault="008743D3" w:rsidP="008743D3">
      <w:pPr>
        <w:rPr>
          <w:lang w:val="pt-PT"/>
        </w:rPr>
      </w:pPr>
    </w:p>
    <w:p w14:paraId="328C7B2B" w14:textId="77777777" w:rsidR="00864D7B" w:rsidRDefault="00864D7B" w:rsidP="008743D3">
      <w:pPr>
        <w:rPr>
          <w:lang w:val="pt-PT"/>
        </w:rPr>
      </w:pPr>
    </w:p>
    <w:p w14:paraId="7A3EB3F5" w14:textId="3444E2B8" w:rsidR="00864D7B" w:rsidRDefault="00864D7B" w:rsidP="008743D3">
      <w:pPr>
        <w:rPr>
          <w:lang w:val="pt-PT"/>
        </w:rPr>
      </w:pPr>
    </w:p>
    <w:p w14:paraId="30A9DDD3" w14:textId="775A49DF" w:rsidR="00864D7B" w:rsidRDefault="00864D7B" w:rsidP="008743D3">
      <w:pPr>
        <w:rPr>
          <w:lang w:val="pt-PT"/>
        </w:rPr>
      </w:pPr>
    </w:p>
    <w:p w14:paraId="14A7700F" w14:textId="77777777" w:rsidR="00864D7B" w:rsidRDefault="00864D7B" w:rsidP="008743D3">
      <w:pPr>
        <w:rPr>
          <w:lang w:val="pt-PT"/>
        </w:rPr>
      </w:pPr>
    </w:p>
    <w:p w14:paraId="1088438B" w14:textId="77777777" w:rsidR="00864D7B" w:rsidRDefault="00864D7B" w:rsidP="008743D3">
      <w:pPr>
        <w:rPr>
          <w:lang w:val="pt-PT"/>
        </w:rPr>
      </w:pPr>
    </w:p>
    <w:p w14:paraId="034DB794" w14:textId="77777777" w:rsidR="00864D7B" w:rsidRDefault="00864D7B" w:rsidP="008743D3">
      <w:pPr>
        <w:rPr>
          <w:lang w:val="pt-PT"/>
        </w:rPr>
      </w:pPr>
    </w:p>
    <w:p w14:paraId="26A6386C" w14:textId="774CAA30" w:rsidR="00864D7B" w:rsidRDefault="00CE59BF" w:rsidP="00CE59BF">
      <w:pPr>
        <w:pStyle w:val="Ttulo1"/>
        <w:numPr>
          <w:ilvl w:val="0"/>
          <w:numId w:val="1"/>
        </w:numPr>
        <w:rPr>
          <w:lang w:val="pt-PT"/>
        </w:rPr>
      </w:pPr>
      <w:bookmarkStart w:id="20" w:name="_Toc210249276"/>
      <w:r>
        <w:rPr>
          <w:lang w:val="pt-PT"/>
        </w:rPr>
        <w:lastRenderedPageBreak/>
        <w:t>Cartoon</w:t>
      </w:r>
      <w:bookmarkEnd w:id="20"/>
    </w:p>
    <w:p w14:paraId="0A49B9C7" w14:textId="63622DF3" w:rsidR="00CE59BF" w:rsidRPr="00CE59BF" w:rsidRDefault="00CE59BF" w:rsidP="00CE59BF">
      <w:pPr>
        <w:jc w:val="both"/>
        <w:rPr>
          <w:lang w:val="pt-PT"/>
        </w:rPr>
      </w:pPr>
      <w:r>
        <w:rPr>
          <w:lang w:val="pt-PT"/>
        </w:rPr>
        <w:t xml:space="preserve">O aluno desenhou uma face de formato oval em que a interação do clique do rato, à qual está associada uma </w:t>
      </w:r>
      <w:proofErr w:type="spellStart"/>
      <w:r w:rsidRPr="00CE59BF">
        <w:rPr>
          <w:i/>
          <w:iCs/>
          <w:lang w:val="pt-PT"/>
        </w:rPr>
        <w:t>flag</w:t>
      </w:r>
      <w:proofErr w:type="spellEnd"/>
      <w:r>
        <w:rPr>
          <w:lang w:val="pt-PT"/>
        </w:rPr>
        <w:t xml:space="preserve"> que decide qual das versões é desenhada. Do lado esquerdo está a versão inicial e do lado direito</w:t>
      </w:r>
      <w:r w:rsidR="00206DD0">
        <w:rPr>
          <w:lang w:val="pt-PT"/>
        </w:rPr>
        <w:t xml:space="preserve"> a versão após o clique.</w:t>
      </w:r>
    </w:p>
    <w:p w14:paraId="18D229D9" w14:textId="77777777" w:rsidR="00864D7B" w:rsidRDefault="00864D7B" w:rsidP="008743D3">
      <w:pPr>
        <w:rPr>
          <w:lang w:val="pt-PT"/>
        </w:rPr>
      </w:pPr>
    </w:p>
    <w:p w14:paraId="6FBAF33C" w14:textId="11551060" w:rsidR="00864D7B" w:rsidRDefault="00206DD0" w:rsidP="008743D3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61F44B" wp14:editId="440C0ECF">
                <wp:simplePos x="0" y="0"/>
                <wp:positionH relativeFrom="column">
                  <wp:posOffset>-556260</wp:posOffset>
                </wp:positionH>
                <wp:positionV relativeFrom="paragraph">
                  <wp:posOffset>3708400</wp:posOffset>
                </wp:positionV>
                <wp:extent cx="6667500" cy="635"/>
                <wp:effectExtent l="0" t="0" r="0" b="0"/>
                <wp:wrapSquare wrapText="bothSides"/>
                <wp:docPr id="48301619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B2B20" w14:textId="71B9CDE0" w:rsidR="00206DD0" w:rsidRPr="008A4E0F" w:rsidRDefault="00206DD0" w:rsidP="00206DD0">
                            <w:pPr>
                              <w:pStyle w:val="Legenda"/>
                              <w:jc w:val="center"/>
                              <w:rPr>
                                <w:noProof/>
                                <w:szCs w:val="22"/>
                              </w:rPr>
                            </w:pPr>
                            <w:bookmarkStart w:id="21" w:name="_Toc210249284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Cartoon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1F44B" id="_x0000_s1029" type="#_x0000_t202" style="position:absolute;left:0;text-align:left;margin-left:-43.8pt;margin-top:292pt;width:5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" stroked="f">
                <v:textbox style="mso-fit-shape-to-text:t" inset="0,0,0,0">
                  <w:txbxContent>
                    <w:p w14:paraId="6DEB2B20" w14:textId="71B9CDE0" w:rsidR="00206DD0" w:rsidRPr="008A4E0F" w:rsidRDefault="00206DD0" w:rsidP="00206DD0">
                      <w:pPr>
                        <w:pStyle w:val="Legenda"/>
                        <w:jc w:val="center"/>
                        <w:rPr>
                          <w:noProof/>
                          <w:szCs w:val="22"/>
                        </w:rPr>
                      </w:pPr>
                      <w:bookmarkStart w:id="22" w:name="_Toc210249284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fldSimple w:instr=" SEQ Figur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Cartoon</w:t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52393A" wp14:editId="2C519FED">
                <wp:simplePos x="0" y="0"/>
                <wp:positionH relativeFrom="margin">
                  <wp:align>center</wp:align>
                </wp:positionH>
                <wp:positionV relativeFrom="paragraph">
                  <wp:posOffset>252095</wp:posOffset>
                </wp:positionV>
                <wp:extent cx="6667500" cy="3399155"/>
                <wp:effectExtent l="76200" t="76200" r="133350" b="125095"/>
                <wp:wrapSquare wrapText="bothSides"/>
                <wp:docPr id="1215277550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3399155"/>
                          <a:chOff x="0" y="0"/>
                          <a:chExt cx="6667500" cy="3399155"/>
                        </a:xfrm>
                      </wpg:grpSpPr>
                      <pic:pic xmlns:pic="http://schemas.openxmlformats.org/drawingml/2006/picture">
                        <pic:nvPicPr>
                          <pic:cNvPr id="5405036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339915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603877983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67100" y="0"/>
                            <a:ext cx="3200400" cy="338201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E060B6" id="Agrupar 2" o:spid="_x0000_s1026" style="position:absolute;margin-left:0;margin-top:19.85pt;width:525pt;height:267.65pt;z-index:251666432;mso-position-horizontal:center;mso-position-horizontal-relative:margin" coordsize="66675,339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32099;height:33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" stroked="t" strokeweight="3pt">
                  <v:stroke endcap="square"/>
                  <v:imagedata r:id="rId17" o:title=""/>
                  <v:shadow on="t" color="black" opacity="28180f" origin="-.5,-.5" offset=".74836mm,.74836mm"/>
                  <v:path arrowok="t"/>
                </v:shape>
                <v:shape id="Imagem 1" o:spid="_x0000_s1028" type="#_x0000_t75" style="position:absolute;left:34671;width:32004;height:33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" stroked="t" strokeweight="3pt">
                  <v:stroke endcap="square"/>
                  <v:imagedata r:id="rId18" o:title=""/>
                  <v:shadow on="t" color="black" opacity="28180f" origin="-.5,-.5" offset=".74836mm,.74836mm"/>
                  <v:path arrowok="t"/>
                </v:shape>
                <w10:wrap type="square" anchorx="margin"/>
              </v:group>
            </w:pict>
          </mc:Fallback>
        </mc:AlternateContent>
      </w:r>
    </w:p>
    <w:p w14:paraId="41B1858A" w14:textId="6F10211D" w:rsidR="00864D7B" w:rsidRDefault="00864D7B" w:rsidP="008743D3">
      <w:pPr>
        <w:rPr>
          <w:lang w:val="pt-PT"/>
        </w:rPr>
      </w:pPr>
    </w:p>
    <w:p w14:paraId="4CBDB3FE" w14:textId="1E47F9E6" w:rsidR="00864D7B" w:rsidRDefault="00864D7B" w:rsidP="008743D3">
      <w:pPr>
        <w:rPr>
          <w:lang w:val="pt-PT"/>
        </w:rPr>
      </w:pPr>
    </w:p>
    <w:p w14:paraId="691C57E8" w14:textId="7A95BB54" w:rsidR="00864D7B" w:rsidRPr="008743D3" w:rsidRDefault="00864D7B" w:rsidP="008743D3">
      <w:pPr>
        <w:rPr>
          <w:lang w:val="pt-PT"/>
        </w:rPr>
      </w:pPr>
    </w:p>
    <w:p w14:paraId="32FF60A6" w14:textId="7DA5CC1D" w:rsidR="008743D3" w:rsidRPr="008743D3" w:rsidRDefault="008743D3" w:rsidP="008743D3">
      <w:pPr>
        <w:rPr>
          <w:lang w:val="pt-PT"/>
        </w:rPr>
      </w:pPr>
    </w:p>
    <w:p w14:paraId="443B80D5" w14:textId="3AB23A26" w:rsidR="008743D3" w:rsidRPr="008743D3" w:rsidRDefault="008743D3" w:rsidP="008743D3">
      <w:pPr>
        <w:rPr>
          <w:lang w:val="pt-PT"/>
        </w:rPr>
      </w:pPr>
    </w:p>
    <w:p w14:paraId="1E1C3A8C" w14:textId="7DADE713" w:rsidR="008743D3" w:rsidRPr="008743D3" w:rsidRDefault="008743D3" w:rsidP="008743D3">
      <w:pPr>
        <w:rPr>
          <w:lang w:val="pt-PT"/>
        </w:rPr>
      </w:pPr>
    </w:p>
    <w:p w14:paraId="5E352B1D" w14:textId="4847DE13" w:rsidR="576062CF" w:rsidRDefault="576062CF" w:rsidP="00206DD0">
      <w:pPr>
        <w:pStyle w:val="References"/>
        <w:ind w:left="0" w:firstLine="0"/>
      </w:pPr>
    </w:p>
    <w:p w14:paraId="3351DD14" w14:textId="60B8759A" w:rsidR="00206DD0" w:rsidRDefault="00206DD0" w:rsidP="00206DD0">
      <w:pPr>
        <w:pStyle w:val="Ttulo1"/>
      </w:pPr>
      <w:bookmarkStart w:id="23" w:name="_Toc210249277"/>
      <w:proofErr w:type="spellStart"/>
      <w:r>
        <w:lastRenderedPageBreak/>
        <w:t>Referências</w:t>
      </w:r>
      <w:bookmarkEnd w:id="23"/>
      <w:proofErr w:type="spellEnd"/>
    </w:p>
    <w:p w14:paraId="0374A1ED" w14:textId="40EDB621" w:rsidR="576062CF" w:rsidRPr="00206DD0" w:rsidRDefault="00206DD0" w:rsidP="00206DD0">
      <w:pPr>
        <w:pStyle w:val="PargrafodaLista"/>
        <w:numPr>
          <w:ilvl w:val="0"/>
          <w:numId w:val="8"/>
        </w:numPr>
        <w:rPr>
          <w:lang w:val="pt-PT"/>
        </w:rPr>
      </w:pPr>
      <w:r w:rsidRPr="00206DD0">
        <w:t>Processing Foundation. (</w:t>
      </w:r>
      <w:proofErr w:type="spellStart"/>
      <w:r w:rsidRPr="00206DD0">
        <w:t>s.d.</w:t>
      </w:r>
      <w:proofErr w:type="spellEnd"/>
      <w:r w:rsidRPr="00206DD0">
        <w:t>). Processing (</w:t>
      </w:r>
      <w:proofErr w:type="spellStart"/>
      <w:r w:rsidRPr="00206DD0">
        <w:t>versão</w:t>
      </w:r>
      <w:proofErr w:type="spellEnd"/>
      <w:r w:rsidRPr="00206DD0">
        <w:t xml:space="preserve"> </w:t>
      </w:r>
      <w:proofErr w:type="spellStart"/>
      <w:r w:rsidRPr="00206DD0">
        <w:t>atual</w:t>
      </w:r>
      <w:proofErr w:type="spellEnd"/>
      <w:r w:rsidRPr="00206DD0">
        <w:t xml:space="preserve">). </w:t>
      </w:r>
      <w:r w:rsidRPr="00206DD0">
        <w:rPr>
          <w:lang w:val="pt-PT"/>
        </w:rPr>
        <w:t>Disponível em</w:t>
      </w:r>
      <w:r>
        <w:rPr>
          <w:lang w:val="pt-PT"/>
        </w:rPr>
        <w:t xml:space="preserve"> </w:t>
      </w:r>
      <w:r w:rsidRPr="00206DD0">
        <w:rPr>
          <w:lang w:val="pt-PT"/>
        </w:rPr>
        <w:t>https://processing.org/</w:t>
      </w:r>
    </w:p>
    <w:sectPr w:rsidR="576062CF" w:rsidRPr="00206DD0" w:rsidSect="00F33E96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4B9AE" w14:textId="77777777" w:rsidR="009D7928" w:rsidRDefault="009D7928">
      <w:pPr>
        <w:spacing w:line="240" w:lineRule="auto"/>
      </w:pPr>
      <w:r>
        <w:separator/>
      </w:r>
    </w:p>
  </w:endnote>
  <w:endnote w:type="continuationSeparator" w:id="0">
    <w:p w14:paraId="6EB59490" w14:textId="77777777" w:rsidR="009D7928" w:rsidRDefault="009D7928">
      <w:pPr>
        <w:spacing w:line="240" w:lineRule="auto"/>
      </w:pPr>
      <w:r>
        <w:continuationSeparator/>
      </w:r>
    </w:p>
  </w:endnote>
  <w:endnote w:type="continuationNotice" w:id="1">
    <w:p w14:paraId="7E7ADD56" w14:textId="77777777" w:rsidR="009D7928" w:rsidRDefault="009D792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79023261"/>
      <w:docPartObj>
        <w:docPartGallery w:val="Page Numbers (Bottom of Page)"/>
        <w:docPartUnique/>
      </w:docPartObj>
    </w:sdtPr>
    <w:sdtContent>
      <w:p w14:paraId="0F8D25E9" w14:textId="4BA08989" w:rsidR="00F33E96" w:rsidRDefault="00F33E9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A9C65CC" w14:textId="77777777" w:rsidR="733B038C" w:rsidRDefault="733B038C" w:rsidP="733B038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0B915B9A" w14:textId="77777777" w:rsidTr="733B038C">
      <w:tc>
        <w:tcPr>
          <w:tcW w:w="3120" w:type="dxa"/>
        </w:tcPr>
        <w:p w14:paraId="69DFD2D2" w14:textId="77777777" w:rsidR="733B038C" w:rsidRDefault="733B038C" w:rsidP="733B038C">
          <w:pPr>
            <w:pStyle w:val="Cabealho"/>
            <w:ind w:left="-115"/>
          </w:pPr>
        </w:p>
      </w:tc>
      <w:tc>
        <w:tcPr>
          <w:tcW w:w="3120" w:type="dxa"/>
        </w:tcPr>
        <w:p w14:paraId="4AA7BE85" w14:textId="77777777" w:rsidR="733B038C" w:rsidRDefault="733B038C" w:rsidP="733B038C">
          <w:pPr>
            <w:pStyle w:val="Cabealho"/>
            <w:jc w:val="center"/>
          </w:pPr>
        </w:p>
      </w:tc>
      <w:tc>
        <w:tcPr>
          <w:tcW w:w="3120" w:type="dxa"/>
        </w:tcPr>
        <w:p w14:paraId="2044D44D" w14:textId="77777777" w:rsidR="733B038C" w:rsidRDefault="733B038C" w:rsidP="733B038C">
          <w:pPr>
            <w:pStyle w:val="Cabealho"/>
            <w:ind w:right="-115"/>
            <w:jc w:val="right"/>
          </w:pPr>
        </w:p>
      </w:tc>
    </w:tr>
  </w:tbl>
  <w:p w14:paraId="6273DD50" w14:textId="77777777" w:rsidR="733B038C" w:rsidRDefault="733B038C" w:rsidP="733B03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FA9DC" w14:textId="77777777" w:rsidR="009D7928" w:rsidRDefault="009D7928">
      <w:pPr>
        <w:spacing w:line="240" w:lineRule="auto"/>
      </w:pPr>
      <w:r>
        <w:separator/>
      </w:r>
    </w:p>
  </w:footnote>
  <w:footnote w:type="continuationSeparator" w:id="0">
    <w:p w14:paraId="7498A356" w14:textId="77777777" w:rsidR="009D7928" w:rsidRDefault="009D7928">
      <w:pPr>
        <w:spacing w:line="240" w:lineRule="auto"/>
      </w:pPr>
      <w:r>
        <w:continuationSeparator/>
      </w:r>
    </w:p>
  </w:footnote>
  <w:footnote w:type="continuationNotice" w:id="1">
    <w:p w14:paraId="22A02D99" w14:textId="77777777" w:rsidR="009D7928" w:rsidRDefault="009D792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7615556F" w14:textId="77777777" w:rsidTr="008830C9">
      <w:tc>
        <w:tcPr>
          <w:tcW w:w="3120" w:type="dxa"/>
        </w:tcPr>
        <w:p w14:paraId="57798306" w14:textId="7CB6E9AE" w:rsidR="00604652" w:rsidRDefault="003E3F4C" w:rsidP="00F33E96">
          <w:pPr>
            <w:pStyle w:val="Cabealho"/>
          </w:pPr>
          <w:r>
            <w:t>Rel. TP0 - 49719</w:t>
          </w:r>
        </w:p>
      </w:tc>
      <w:tc>
        <w:tcPr>
          <w:tcW w:w="3120" w:type="dxa"/>
        </w:tcPr>
        <w:p w14:paraId="6BA4736A" w14:textId="77777777" w:rsidR="00904DBE" w:rsidRDefault="00904DBE" w:rsidP="00904DBE">
          <w:pPr>
            <w:pStyle w:val="Cabealho"/>
            <w:jc w:val="center"/>
          </w:pPr>
        </w:p>
      </w:tc>
      <w:tc>
        <w:tcPr>
          <w:tcW w:w="3120" w:type="dxa"/>
        </w:tcPr>
        <w:p w14:paraId="1EEC9B7A" w14:textId="0C5BE318" w:rsidR="00904DBE" w:rsidRDefault="00904DBE" w:rsidP="00904DBE">
          <w:pPr>
            <w:pStyle w:val="Cabealho"/>
            <w:ind w:right="-115"/>
            <w:jc w:val="right"/>
          </w:pPr>
        </w:p>
      </w:tc>
    </w:tr>
  </w:tbl>
  <w:p w14:paraId="2B7B736B" w14:textId="77777777" w:rsidR="733B038C" w:rsidRDefault="733B038C" w:rsidP="733B038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733B038C" w14:paraId="6D1FA4B4" w14:textId="77777777" w:rsidTr="00FD478C">
      <w:tc>
        <w:tcPr>
          <w:tcW w:w="3120" w:type="dxa"/>
        </w:tcPr>
        <w:p w14:paraId="1D2DA1E4" w14:textId="0CE4BD89" w:rsidR="733B038C" w:rsidRPr="00FD478C" w:rsidRDefault="733B038C" w:rsidP="00FD478C">
          <w:pPr>
            <w:pStyle w:val="Cabealho"/>
          </w:pPr>
        </w:p>
      </w:tc>
      <w:tc>
        <w:tcPr>
          <w:tcW w:w="3120" w:type="dxa"/>
        </w:tcPr>
        <w:p w14:paraId="7AA85FCC" w14:textId="77777777" w:rsidR="733B038C" w:rsidRDefault="733B038C" w:rsidP="733B038C">
          <w:pPr>
            <w:pStyle w:val="Cabealho"/>
            <w:jc w:val="center"/>
          </w:pPr>
        </w:p>
      </w:tc>
      <w:tc>
        <w:tcPr>
          <w:tcW w:w="3120" w:type="dxa"/>
        </w:tcPr>
        <w:p w14:paraId="28700940" w14:textId="77777777" w:rsidR="733B038C" w:rsidRDefault="733B038C" w:rsidP="733B038C">
          <w:pPr>
            <w:pStyle w:val="Cabealho"/>
            <w:ind w:right="-115"/>
            <w:jc w:val="right"/>
          </w:pPr>
        </w:p>
      </w:tc>
    </w:tr>
  </w:tbl>
  <w:p w14:paraId="71FE8007" w14:textId="77777777" w:rsidR="733B038C" w:rsidRDefault="733B038C" w:rsidP="733B038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F236F"/>
    <w:multiLevelType w:val="hybridMultilevel"/>
    <w:tmpl w:val="1690DB0E"/>
    <w:lvl w:ilvl="0" w:tplc="0544675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A37A24"/>
    <w:multiLevelType w:val="hybridMultilevel"/>
    <w:tmpl w:val="9A867CD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22551"/>
    <w:multiLevelType w:val="hybridMultilevel"/>
    <w:tmpl w:val="6DF8542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E1807"/>
    <w:multiLevelType w:val="hybridMultilevel"/>
    <w:tmpl w:val="E2DA8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27996"/>
    <w:multiLevelType w:val="hybridMultilevel"/>
    <w:tmpl w:val="6AB074F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D7E0E"/>
    <w:multiLevelType w:val="hybridMultilevel"/>
    <w:tmpl w:val="7354BF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16B01"/>
    <w:multiLevelType w:val="multilevel"/>
    <w:tmpl w:val="67907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7B07734"/>
    <w:multiLevelType w:val="hybridMultilevel"/>
    <w:tmpl w:val="D1BA64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373822">
    <w:abstractNumId w:val="6"/>
  </w:num>
  <w:num w:numId="2" w16cid:durableId="397363006">
    <w:abstractNumId w:val="3"/>
  </w:num>
  <w:num w:numId="3" w16cid:durableId="1217816900">
    <w:abstractNumId w:val="4"/>
  </w:num>
  <w:num w:numId="4" w16cid:durableId="131557374">
    <w:abstractNumId w:val="1"/>
  </w:num>
  <w:num w:numId="5" w16cid:durableId="1928615164">
    <w:abstractNumId w:val="0"/>
  </w:num>
  <w:num w:numId="6" w16cid:durableId="1648170266">
    <w:abstractNumId w:val="2"/>
  </w:num>
  <w:num w:numId="7" w16cid:durableId="534194191">
    <w:abstractNumId w:val="5"/>
  </w:num>
  <w:num w:numId="8" w16cid:durableId="15681471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05"/>
    <w:rsid w:val="00011991"/>
    <w:rsid w:val="00206DD0"/>
    <w:rsid w:val="00257C22"/>
    <w:rsid w:val="002C3BE4"/>
    <w:rsid w:val="002F7E04"/>
    <w:rsid w:val="00346DC3"/>
    <w:rsid w:val="00366D71"/>
    <w:rsid w:val="00371BD9"/>
    <w:rsid w:val="00385E80"/>
    <w:rsid w:val="003A76EF"/>
    <w:rsid w:val="003E3F4C"/>
    <w:rsid w:val="0042207D"/>
    <w:rsid w:val="00427DA6"/>
    <w:rsid w:val="00431ED7"/>
    <w:rsid w:val="0046589A"/>
    <w:rsid w:val="004842A9"/>
    <w:rsid w:val="004A535A"/>
    <w:rsid w:val="004C683E"/>
    <w:rsid w:val="004D5D11"/>
    <w:rsid w:val="00500997"/>
    <w:rsid w:val="005114C9"/>
    <w:rsid w:val="00514901"/>
    <w:rsid w:val="00530EF3"/>
    <w:rsid w:val="005936DA"/>
    <w:rsid w:val="00601C5C"/>
    <w:rsid w:val="00604652"/>
    <w:rsid w:val="00613AB9"/>
    <w:rsid w:val="006C101C"/>
    <w:rsid w:val="006F4709"/>
    <w:rsid w:val="00702B81"/>
    <w:rsid w:val="00727711"/>
    <w:rsid w:val="0074264E"/>
    <w:rsid w:val="007549A0"/>
    <w:rsid w:val="00780576"/>
    <w:rsid w:val="00796468"/>
    <w:rsid w:val="007D4A2B"/>
    <w:rsid w:val="007E2D6A"/>
    <w:rsid w:val="008078FA"/>
    <w:rsid w:val="00823731"/>
    <w:rsid w:val="00830392"/>
    <w:rsid w:val="00864D7B"/>
    <w:rsid w:val="008743D3"/>
    <w:rsid w:val="008E77A6"/>
    <w:rsid w:val="00904DBE"/>
    <w:rsid w:val="009D7928"/>
    <w:rsid w:val="00A0031A"/>
    <w:rsid w:val="00A02F9E"/>
    <w:rsid w:val="00A078DF"/>
    <w:rsid w:val="00A75901"/>
    <w:rsid w:val="00A86B0E"/>
    <w:rsid w:val="00A86D98"/>
    <w:rsid w:val="00B5233A"/>
    <w:rsid w:val="00BA6612"/>
    <w:rsid w:val="00C13A3B"/>
    <w:rsid w:val="00C26C30"/>
    <w:rsid w:val="00C77305"/>
    <w:rsid w:val="00CA1E31"/>
    <w:rsid w:val="00CD7F50"/>
    <w:rsid w:val="00CE59BF"/>
    <w:rsid w:val="00DA395D"/>
    <w:rsid w:val="00DB3347"/>
    <w:rsid w:val="00DC02EB"/>
    <w:rsid w:val="00DF1ADF"/>
    <w:rsid w:val="00DF3215"/>
    <w:rsid w:val="00E078FD"/>
    <w:rsid w:val="00E23707"/>
    <w:rsid w:val="00E879E7"/>
    <w:rsid w:val="00E93D78"/>
    <w:rsid w:val="00E97A47"/>
    <w:rsid w:val="00EB47FD"/>
    <w:rsid w:val="00EF3781"/>
    <w:rsid w:val="00EF43A2"/>
    <w:rsid w:val="00F33E96"/>
    <w:rsid w:val="00F43ACD"/>
    <w:rsid w:val="00F941E8"/>
    <w:rsid w:val="00FA4C9E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936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</w:style>
  <w:style w:type="paragraph" w:styleId="Ttulo1">
    <w:name w:val="heading 1"/>
    <w:basedOn w:val="Normal"/>
    <w:next w:val="Normal"/>
    <w:link w:val="Ttulo1Carte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7D4A2B"/>
  </w:style>
  <w:style w:type="paragraph" w:styleId="Cabealho">
    <w:name w:val="header"/>
    <w:basedOn w:val="Normal"/>
    <w:link w:val="CabealhoCarte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D4A2B"/>
  </w:style>
  <w:style w:type="paragraph" w:styleId="Rodap">
    <w:name w:val="footer"/>
    <w:basedOn w:val="Normal"/>
    <w:link w:val="RodapCarte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CD7F5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CD7F50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D7F5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D7F50"/>
    <w:rPr>
      <w:b/>
      <w:bCs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30EF3"/>
    <w:rPr>
      <w:b/>
      <w:bCs/>
    </w:rPr>
  </w:style>
  <w:style w:type="character" w:styleId="TextodoMarcadordePosio">
    <w:name w:val="Placeholder Text"/>
    <w:basedOn w:val="Tipodeletrapredefinidodopargrafo"/>
    <w:uiPriority w:val="99"/>
    <w:semiHidden/>
    <w:rsid w:val="00FD478C"/>
    <w:rPr>
      <w:color w:val="8080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30EF3"/>
    <w:pPr>
      <w:ind w:firstLine="0"/>
      <w:jc w:val="center"/>
    </w:pPr>
  </w:style>
  <w:style w:type="character" w:customStyle="1" w:styleId="SubttuloCarter">
    <w:name w:val="Subtítulo Caráter"/>
    <w:basedOn w:val="Tipodeletrapredefinidodopargrafo"/>
    <w:link w:val="Subttulo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Forte">
    <w:name w:val="Strong"/>
    <w:basedOn w:val="Tipodeletrapredefinidodopargrafo"/>
    <w:uiPriority w:val="22"/>
    <w:qFormat/>
    <w:rsid w:val="00500997"/>
    <w:rPr>
      <w:b/>
      <w:b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D4A2B"/>
    <w:rPr>
      <w:b/>
      <w:bCs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D4A2B"/>
    <w:rPr>
      <w:b/>
      <w:bCs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D4A2B"/>
    <w:rPr>
      <w:b/>
      <w:bCs/>
      <w:i/>
      <w:iCs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7D4A2B"/>
    <w:rPr>
      <w:b/>
      <w:bCs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7D4A2B"/>
    <w:rPr>
      <w:b/>
      <w:bCs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2C3BE4"/>
    <w:pPr>
      <w:ind w:left="720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Legenda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dondice">
    <w:name w:val="TOC Heading"/>
    <w:basedOn w:val="Ttulo1"/>
    <w:next w:val="Normal"/>
    <w:uiPriority w:val="39"/>
    <w:unhideWhenUsed/>
    <w:qFormat/>
    <w:rsid w:val="00E93D78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33E96"/>
    <w:pPr>
      <w:tabs>
        <w:tab w:val="left" w:pos="1200"/>
        <w:tab w:val="right" w:leader="dot" w:pos="9350"/>
      </w:tabs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93D78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E93D78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A02F9E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613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AppData\Local\Microsoft\Office\16.0\DTS\en-US%7b720E1801-F455-403B-905D-F807837F1B49%7d\%7b0059EE60-8E18-4EED-8450-F456900031E1%7dTF795a8be7-09f1-4a99-b0d5-9ceb1acfb335f93d958e_win32-29f8f7c6876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580510-BCD4-44FD-BE68-E8CFB6F5C0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{0059EE60-8E18-4EED-8450-F456900031E1}TF795a8be7-09f1-4a99-b0d5-9ceb1acfb335f93d958e_win32-29f8f7c68765</Template>
  <TotalTime>0</TotalTime>
  <Pages>10</Pages>
  <Words>1098</Words>
  <Characters>5933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2025-09-23T16:05:00Z</dcterms:created>
  <dcterms:modified xsi:type="dcterms:W3CDTF">2025-10-01T21:14:00Z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